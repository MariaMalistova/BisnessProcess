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AF2852">
      <w:pPr>
        <w:spacing w:before="3400"/>
        <w:jc w:val="left"/>
        <w:rPr>
          <w:szCs w:val="28"/>
        </w:rPr>
      </w:pPr>
      <w:r w:rsidRPr="004779B6">
        <w:rPr>
          <w:szCs w:val="28"/>
        </w:rPr>
        <w:t>Дисциплина</w:t>
      </w:r>
      <w:r w:rsidR="00AF2852" w:rsidRPr="00AF2852">
        <w:rPr>
          <w:szCs w:val="28"/>
        </w:rPr>
        <w:br/>
      </w:r>
      <w:r w:rsidRPr="004779B6">
        <w:rPr>
          <w:szCs w:val="28"/>
        </w:rPr>
        <w:t>«</w:t>
      </w:r>
      <w:r w:rsidR="00AF2852" w:rsidRPr="00AF2852">
        <w:rPr>
          <w:szCs w:val="28"/>
        </w:rPr>
        <w:t>СИСТЕМЫ УПРАВЛЕНИЯ БИЗНЕС-ПРОЦЕССАМИ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Pr="00650223" w:rsidRDefault="00106907" w:rsidP="00EC6675">
      <w:pPr>
        <w:ind w:left="567"/>
        <w:rPr>
          <w:szCs w:val="28"/>
        </w:rPr>
      </w:pPr>
      <w:permStart w:id="2044854601" w:edGrp="everyone"/>
      <w:r>
        <w:t>Малистова Мария Романовна</w:t>
      </w:r>
      <w:permEnd w:id="2044854601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453718896" w:edGrp="everyone"/>
      <w:r w:rsidR="00106907">
        <w:t>044м</w:t>
      </w:r>
      <w:permEnd w:id="453718896"/>
    </w:p>
    <w:p w:rsidR="00EC6675" w:rsidRPr="00677991" w:rsidRDefault="00EC6675" w:rsidP="00EC6675">
      <w:pPr>
        <w:ind w:left="567"/>
        <w:rPr>
          <w:sz w:val="24"/>
          <w:szCs w:val="24"/>
        </w:rPr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1216493212" w:edGrp="everyone"/>
      <w:r w:rsidR="00106907">
        <w:t>malistovam@mail.ru</w:t>
      </w:r>
      <w:permEnd w:id="1216493212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1400EE">
        <w:rPr>
          <w:noProof/>
          <w:szCs w:val="28"/>
        </w:rPr>
        <w:t>2023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106907">
      <w:r w:rsidRPr="003234BB">
        <w:t xml:space="preserve">Цель работы – </w:t>
      </w:r>
      <w:permStart w:id="173631678" w:edGrp="everyone"/>
      <w:r w:rsidR="00106907">
        <w:t>ц</w:t>
      </w:r>
      <w:r w:rsidR="00106907" w:rsidRPr="003234BB">
        <w:t>ель</w:t>
      </w:r>
      <w:r w:rsidR="00106907">
        <w:t>ю</w:t>
      </w:r>
      <w:r w:rsidR="00106907" w:rsidRPr="003234BB">
        <w:t xml:space="preserve"> работы </w:t>
      </w:r>
      <w:r w:rsidR="00106907">
        <w:t xml:space="preserve">является </w:t>
      </w:r>
      <w:bookmarkStart w:id="0" w:name="_GoBack"/>
      <w:r w:rsidR="00106907">
        <w:t>автоматизация бизнес-процесса выкладывания статей в журнал с помощью создания сетевой информационной системы для упрощения работы и сокращения вовлечения людей в процесс</w:t>
      </w:r>
      <w:r w:rsidR="00474E47">
        <w:t>.</w:t>
      </w:r>
      <w:bookmarkEnd w:id="0"/>
    </w:p>
    <w:permEnd w:id="173631678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106907" w:rsidRDefault="00106907" w:rsidP="00106907">
      <w:permStart w:id="735390416" w:edGrp="everyone"/>
      <w:r>
        <w:t>В ходе разработки информационной системы были выявлены следующие сущности:</w:t>
      </w:r>
    </w:p>
    <w:p w:rsidR="00106907" w:rsidRDefault="00106907" w:rsidP="00106907">
      <w:r>
        <w:t>1) Пользователь</w:t>
      </w:r>
    </w:p>
    <w:p w:rsidR="00106907" w:rsidRDefault="00106907" w:rsidP="00106907">
      <w:r>
        <w:t xml:space="preserve">    Первичный ключ: Код_Пользователя</w:t>
      </w:r>
    </w:p>
    <w:p w:rsidR="00106907" w:rsidRDefault="00106907" w:rsidP="00106907">
      <w:r>
        <w:t>2) Группа_Пользователей</w:t>
      </w:r>
    </w:p>
    <w:p w:rsidR="00106907" w:rsidRDefault="00106907" w:rsidP="00106907">
      <w:r>
        <w:t xml:space="preserve">    Первичный ключ: Код_Группы</w:t>
      </w:r>
    </w:p>
    <w:p w:rsidR="00106907" w:rsidRDefault="00106907" w:rsidP="00106907">
      <w:r>
        <w:t>3) Статья</w:t>
      </w:r>
    </w:p>
    <w:p w:rsidR="00106907" w:rsidRDefault="00106907" w:rsidP="00106907">
      <w:r>
        <w:t xml:space="preserve">    Первичный ключ: Код_Статьи</w:t>
      </w:r>
    </w:p>
    <w:p w:rsidR="00106907" w:rsidRDefault="00106907" w:rsidP="00106907">
      <w:r>
        <w:t>4) Этап</w:t>
      </w:r>
    </w:p>
    <w:p w:rsidR="00106907" w:rsidRDefault="00106907" w:rsidP="00106907">
      <w:r>
        <w:t xml:space="preserve">    Первичный ключ: Код_Этапа</w:t>
      </w:r>
    </w:p>
    <w:p w:rsidR="00106907" w:rsidRDefault="00106907" w:rsidP="00106907">
      <w:r>
        <w:t>5) Выпуск</w:t>
      </w:r>
    </w:p>
    <w:p w:rsidR="00106907" w:rsidRDefault="00106907" w:rsidP="00106907">
      <w:r>
        <w:tab/>
        <w:t>Первичный ключ: Код_Выпуска</w:t>
      </w:r>
    </w:p>
    <w:p w:rsidR="00106907" w:rsidRDefault="00106907" w:rsidP="00106907">
      <w:r>
        <w:t>6) Доступ_к_Статье</w:t>
      </w:r>
    </w:p>
    <w:p w:rsidR="00106907" w:rsidRPr="00106907" w:rsidRDefault="00106907" w:rsidP="00106907">
      <w:r>
        <w:tab/>
        <w:t>Первичный ключ: Код_Доступа</w:t>
      </w:r>
    </w:p>
    <w:p w:rsidR="00106907" w:rsidRPr="00106907" w:rsidRDefault="00106907" w:rsidP="00106907">
      <w:r>
        <w:rPr>
          <w:noProof/>
          <w:lang w:eastAsia="ru-RU"/>
        </w:rPr>
        <w:lastRenderedPageBreak/>
        <w:drawing>
          <wp:inline distT="0" distB="0" distL="0" distR="0">
            <wp:extent cx="5196840" cy="3215640"/>
            <wp:effectExtent l="0" t="0" r="3810" b="381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07" w:rsidRPr="00106907" w:rsidRDefault="00106907" w:rsidP="00106907">
      <w:r>
        <w:t>Рисунок 1 – Концептуальная модель базы данных</w:t>
      </w:r>
      <w:r w:rsidR="00DA1D2A">
        <w:t>.</w:t>
      </w:r>
    </w:p>
    <w:p w:rsidR="00106907" w:rsidRDefault="00106907" w:rsidP="00106907"/>
    <w:p w:rsidR="00106907" w:rsidRDefault="00106907" w:rsidP="00106907">
      <w:r>
        <w:t>Таблицы содержат следующие атрибуты:</w:t>
      </w:r>
    </w:p>
    <w:p w:rsidR="00106907" w:rsidRDefault="00106907" w:rsidP="00106907">
      <w:r>
        <w:t>1) Пользователь</w:t>
      </w:r>
    </w:p>
    <w:p w:rsidR="00106907" w:rsidRDefault="00106907" w:rsidP="00106907">
      <w:r>
        <w:t xml:space="preserve">   </w:t>
      </w:r>
      <w:r w:rsidRPr="00106907">
        <w:tab/>
      </w:r>
      <w:r>
        <w:t>Код_Пользователя,</w:t>
      </w:r>
    </w:p>
    <w:p w:rsidR="00106907" w:rsidRDefault="00106907" w:rsidP="00106907">
      <w:r w:rsidRPr="00106907">
        <w:tab/>
      </w:r>
      <w:r>
        <w:t>Роль,</w:t>
      </w:r>
    </w:p>
    <w:p w:rsidR="00106907" w:rsidRDefault="00106907" w:rsidP="00106907">
      <w:r>
        <w:tab/>
        <w:t>Логин,</w:t>
      </w:r>
    </w:p>
    <w:p w:rsidR="00106907" w:rsidRDefault="00106907" w:rsidP="00106907">
      <w:r>
        <w:tab/>
        <w:t>Пароль,</w:t>
      </w:r>
    </w:p>
    <w:p w:rsidR="00106907" w:rsidRDefault="00106907" w:rsidP="00106907">
      <w:r>
        <w:tab/>
        <w:t>Доступность.</w:t>
      </w:r>
    </w:p>
    <w:p w:rsidR="00106907" w:rsidRDefault="00106907" w:rsidP="00106907">
      <w:r>
        <w:t>2) Группа_Пользователей</w:t>
      </w:r>
    </w:p>
    <w:p w:rsidR="00106907" w:rsidRDefault="00106907" w:rsidP="00106907">
      <w:r>
        <w:t xml:space="preserve">   </w:t>
      </w:r>
      <w:r w:rsidRPr="00106907">
        <w:tab/>
      </w:r>
      <w:r>
        <w:t>Код_Группы,</w:t>
      </w:r>
    </w:p>
    <w:p w:rsidR="00106907" w:rsidRDefault="00106907" w:rsidP="00106907">
      <w:r>
        <w:tab/>
        <w:t>Название_Группы.</w:t>
      </w:r>
    </w:p>
    <w:p w:rsidR="00106907" w:rsidRDefault="00106907" w:rsidP="00106907">
      <w:r>
        <w:t>3) Статья</w:t>
      </w:r>
    </w:p>
    <w:p w:rsidR="00106907" w:rsidRDefault="00106907" w:rsidP="00106907">
      <w:r>
        <w:t xml:space="preserve">   </w:t>
      </w:r>
      <w:r w:rsidRPr="00106907">
        <w:tab/>
      </w:r>
      <w:r>
        <w:t>Код_Статьи,</w:t>
      </w:r>
    </w:p>
    <w:p w:rsidR="00106907" w:rsidRDefault="00106907" w:rsidP="00106907">
      <w:r>
        <w:tab/>
        <w:t>Автор,</w:t>
      </w:r>
    </w:p>
    <w:p w:rsidR="00106907" w:rsidRDefault="00106907" w:rsidP="00106907">
      <w:r>
        <w:tab/>
        <w:t>Текст,</w:t>
      </w:r>
    </w:p>
    <w:p w:rsidR="00106907" w:rsidRPr="00106907" w:rsidRDefault="00106907" w:rsidP="00106907">
      <w:r>
        <w:tab/>
        <w:t>Этап,</w:t>
      </w:r>
    </w:p>
    <w:p w:rsidR="00106907" w:rsidRDefault="00106907" w:rsidP="00106907">
      <w:r w:rsidRPr="00106907">
        <w:tab/>
      </w:r>
      <w:r>
        <w:t>Модератор,</w:t>
      </w:r>
    </w:p>
    <w:p w:rsidR="00106907" w:rsidRPr="00D9055C" w:rsidRDefault="00106907" w:rsidP="00106907">
      <w:r>
        <w:tab/>
        <w:t>Редактор,</w:t>
      </w:r>
    </w:p>
    <w:p w:rsidR="00106907" w:rsidRDefault="00106907" w:rsidP="00106907">
      <w:r>
        <w:tab/>
        <w:t>Корректор.</w:t>
      </w:r>
    </w:p>
    <w:p w:rsidR="00106907" w:rsidRDefault="00106907" w:rsidP="00106907">
      <w:r>
        <w:lastRenderedPageBreak/>
        <w:t>4) Этап</w:t>
      </w:r>
    </w:p>
    <w:p w:rsidR="00106907" w:rsidRDefault="00106907" w:rsidP="00106907">
      <w:r>
        <w:t xml:space="preserve">   </w:t>
      </w:r>
      <w:r>
        <w:tab/>
        <w:t>Код_Этапа,</w:t>
      </w:r>
    </w:p>
    <w:p w:rsidR="00106907" w:rsidRDefault="00106907" w:rsidP="00106907">
      <w:r>
        <w:tab/>
        <w:t>Название_Этапа.</w:t>
      </w:r>
    </w:p>
    <w:p w:rsidR="00106907" w:rsidRDefault="00106907" w:rsidP="00106907">
      <w:r>
        <w:t>5) Доступ_к_Статье</w:t>
      </w:r>
    </w:p>
    <w:p w:rsidR="00106907" w:rsidRDefault="00106907" w:rsidP="00106907">
      <w:r>
        <w:tab/>
        <w:t>Код_Доступа,</w:t>
      </w:r>
    </w:p>
    <w:p w:rsidR="00106907" w:rsidRDefault="00106907" w:rsidP="00106907">
      <w:r>
        <w:tab/>
        <w:t>Группа,</w:t>
      </w:r>
    </w:p>
    <w:p w:rsidR="00106907" w:rsidRPr="00660720" w:rsidRDefault="00106907" w:rsidP="00106907">
      <w:r>
        <w:tab/>
        <w:t>Этап.</w:t>
      </w:r>
    </w:p>
    <w:p w:rsidR="00106907" w:rsidRPr="00106907" w:rsidRDefault="00106907" w:rsidP="00106907">
      <w:r>
        <w:rPr>
          <w:noProof/>
          <w:lang w:eastAsia="ru-RU"/>
        </w:rPr>
        <w:drawing>
          <wp:inline distT="0" distB="0" distL="0" distR="0">
            <wp:extent cx="5768340" cy="3619500"/>
            <wp:effectExtent l="0" t="0" r="381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07" w:rsidRPr="00106907" w:rsidRDefault="00106907" w:rsidP="00106907">
      <w:r>
        <w:t xml:space="preserve">Рисунок </w:t>
      </w:r>
      <w:r w:rsidRPr="00106907">
        <w:t>2 – Логическая модель базы данных</w:t>
      </w:r>
      <w:r w:rsidR="00DA1D2A">
        <w:t>.</w:t>
      </w:r>
    </w:p>
    <w:permEnd w:id="735390416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723A7C" w:rsidRPr="003234BB">
        <w:t xml:space="preserve">таблица </w:t>
      </w:r>
      <w:r w:rsidR="00723A7C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1" w:name="_Ref17316721"/>
      <w:r w:rsidRPr="003234BB">
        <w:t xml:space="preserve">Таблица </w:t>
      </w:r>
      <w:r w:rsidR="00B65AC8">
        <w:fldChar w:fldCharType="begin"/>
      </w:r>
      <w:r w:rsidR="00B65AC8">
        <w:instrText xml:space="preserve"> SEQ Таблица \* ARABIC </w:instrText>
      </w:r>
      <w:r w:rsidR="00B65AC8">
        <w:fldChar w:fldCharType="separate"/>
      </w:r>
      <w:r w:rsidR="00723A7C">
        <w:rPr>
          <w:noProof/>
        </w:rPr>
        <w:t>1</w:t>
      </w:r>
      <w:r w:rsidR="00B65AC8">
        <w:rPr>
          <w:noProof/>
        </w:rPr>
        <w:fldChar w:fldCharType="end"/>
      </w:r>
      <w:bookmarkEnd w:id="1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946"/>
        <w:gridCol w:w="1414"/>
        <w:gridCol w:w="1978"/>
        <w:gridCol w:w="223"/>
        <w:gridCol w:w="3010"/>
      </w:tblGrid>
      <w:tr w:rsidR="00FA4610" w:rsidRPr="003234BB" w:rsidTr="00301C3F">
        <w:trPr>
          <w:jc w:val="center"/>
        </w:trPr>
        <w:tc>
          <w:tcPr>
            <w:tcW w:w="3049" w:type="dxa"/>
            <w:shd w:val="clear" w:color="auto" w:fill="000000"/>
          </w:tcPr>
          <w:p w:rsidR="00FA4610" w:rsidRPr="00301C3F" w:rsidRDefault="00FA4610" w:rsidP="00535561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Действие</w:t>
            </w:r>
          </w:p>
        </w:tc>
        <w:tc>
          <w:tcPr>
            <w:tcW w:w="3096" w:type="dxa"/>
            <w:gridSpan w:val="2"/>
            <w:shd w:val="clear" w:color="auto" w:fill="000000"/>
          </w:tcPr>
          <w:p w:rsidR="00FA4610" w:rsidRPr="00301C3F" w:rsidRDefault="00FA4610" w:rsidP="00535561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Группа пользователей</w:t>
            </w:r>
          </w:p>
        </w:tc>
        <w:tc>
          <w:tcPr>
            <w:tcW w:w="3066" w:type="dxa"/>
            <w:gridSpan w:val="2"/>
            <w:shd w:val="clear" w:color="auto" w:fill="000000"/>
          </w:tcPr>
          <w:p w:rsidR="00FA4610" w:rsidRPr="00301C3F" w:rsidRDefault="00FA4610" w:rsidP="00535561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Изменения данных в базе данных</w:t>
            </w:r>
          </w:p>
        </w:tc>
      </w:tr>
      <w:tr w:rsidR="00106907" w:rsidRPr="003234BB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permStart w:id="723729849" w:edGrp="everyone"/>
            <w:r>
              <w:t xml:space="preserve">Добавление/удаление пользователя 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Администратор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 xml:space="preserve">В таблице «Пользователь» </w:t>
            </w:r>
            <w:proofErr w:type="gramStart"/>
            <w:r>
              <w:t>добавилась</w:t>
            </w:r>
            <w:proofErr w:type="gramEnd"/>
            <w:r>
              <w:t>/удали</w:t>
            </w:r>
            <w:r>
              <w:lastRenderedPageBreak/>
              <w:t>лась информация о пользователе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lastRenderedPageBreak/>
              <w:t>Редактирование информации о пользователе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Администратор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 xml:space="preserve">В таблице «Пользователь» изменилась </w:t>
            </w:r>
            <w:r w:rsidRPr="00106907">
              <w:t>информация о пользователе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Блокирование/разблокирование пользователя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Модератор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В таблице «Пользователь» изменится значение поля «Доступность»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Удаление статьи пользователя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Модератор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В таблице «Статья» удалится запись со статьей пользователя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Принятия статьи пользователя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Модератор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В таблице «Статья» изменится значение поля «Этап» у статьи пользователя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Публикация статьи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474E47" w:rsidP="00106907">
            <w:pPr>
              <w:pStyle w:val="Table-Text"/>
            </w:pPr>
            <w:r>
              <w:t>Автор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474E47">
            <w:pPr>
              <w:pStyle w:val="Table-Text"/>
            </w:pPr>
            <w:r>
              <w:t xml:space="preserve">В таблице «Статья» добавится </w:t>
            </w:r>
            <w:r w:rsidR="00474E47">
              <w:t>новая запись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Редактирование статьи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Редактор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 xml:space="preserve">В таблице «Статья» </w:t>
            </w:r>
            <w:r w:rsidRPr="00106907">
              <w:t>изменится значения полей «Этап» и «Текст» у статьи пользователя</w:t>
            </w:r>
          </w:p>
        </w:tc>
      </w:tr>
      <w:tr w:rsidR="00106907" w:rsidTr="00A43E83">
        <w:trPr>
          <w:jc w:val="center"/>
        </w:trPr>
        <w:tc>
          <w:tcPr>
            <w:tcW w:w="4311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Корректирование статьи</w:t>
            </w:r>
          </w:p>
        </w:tc>
        <w:tc>
          <w:tcPr>
            <w:tcW w:w="2118" w:type="dxa"/>
            <w:gridSpan w:val="2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>Корректор</w:t>
            </w:r>
          </w:p>
        </w:tc>
        <w:tc>
          <w:tcPr>
            <w:tcW w:w="3142" w:type="dxa"/>
            <w:shd w:val="clear" w:color="auto" w:fill="FFFFFF"/>
          </w:tcPr>
          <w:p w:rsidR="00106907" w:rsidRPr="00106907" w:rsidRDefault="00106907" w:rsidP="00106907">
            <w:pPr>
              <w:pStyle w:val="Table-Text"/>
            </w:pPr>
            <w:r>
              <w:t xml:space="preserve">В таблице «Статья» изменится значения полей «Этап» и «Текст» у статьи </w:t>
            </w:r>
            <w:r>
              <w:lastRenderedPageBreak/>
              <w:t>пользователя</w:t>
            </w:r>
          </w:p>
        </w:tc>
      </w:tr>
    </w:tbl>
    <w:permEnd w:id="723729849"/>
    <w:p w:rsidR="00EA78AA" w:rsidRPr="003234BB" w:rsidRDefault="003234BB" w:rsidP="00A30729">
      <w:pPr>
        <w:pStyle w:val="2"/>
      </w:pPr>
      <w:r w:rsidRPr="003234BB">
        <w:lastRenderedPageBreak/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723A7C" w:rsidRPr="003234BB">
        <w:t xml:space="preserve">таблица </w:t>
      </w:r>
      <w:r w:rsidR="00723A7C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2" w:name="_Ref33122315"/>
      <w:r w:rsidRPr="003234BB">
        <w:t xml:space="preserve">Таблица </w:t>
      </w:r>
      <w:r w:rsidR="00B65AC8">
        <w:fldChar w:fldCharType="begin"/>
      </w:r>
      <w:r w:rsidR="00B65AC8">
        <w:instrText xml:space="preserve"> SEQ Таблица \* ARABIC </w:instrText>
      </w:r>
      <w:r w:rsidR="00B65AC8">
        <w:fldChar w:fldCharType="separate"/>
      </w:r>
      <w:r w:rsidR="00723A7C">
        <w:rPr>
          <w:noProof/>
        </w:rPr>
        <w:t>2</w:t>
      </w:r>
      <w:r w:rsidR="00B65AC8">
        <w:rPr>
          <w:noProof/>
        </w:rPr>
        <w:fldChar w:fldCharType="end"/>
      </w:r>
      <w:bookmarkEnd w:id="2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770"/>
        <w:gridCol w:w="6801"/>
      </w:tblGrid>
      <w:tr w:rsidR="003234BB" w:rsidRPr="003234BB" w:rsidTr="00301C3F">
        <w:trPr>
          <w:jc w:val="center"/>
        </w:trPr>
        <w:tc>
          <w:tcPr>
            <w:tcW w:w="2093" w:type="dxa"/>
            <w:shd w:val="clear" w:color="auto" w:fill="000000"/>
          </w:tcPr>
          <w:p w:rsidR="003234BB" w:rsidRPr="00301C3F" w:rsidRDefault="003234BB" w:rsidP="003234BB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Группа пользователей</w:t>
            </w:r>
          </w:p>
        </w:tc>
        <w:tc>
          <w:tcPr>
            <w:tcW w:w="7478" w:type="dxa"/>
            <w:shd w:val="clear" w:color="auto" w:fill="000000"/>
          </w:tcPr>
          <w:p w:rsidR="003234BB" w:rsidRPr="00301C3F" w:rsidRDefault="003234BB" w:rsidP="00A85D05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Наименование отчета</w:t>
            </w:r>
          </w:p>
        </w:tc>
      </w:tr>
      <w:tr w:rsidR="00106907" w:rsidRPr="003234BB" w:rsidTr="00A43E83">
        <w:trPr>
          <w:jc w:val="center"/>
        </w:trPr>
        <w:tc>
          <w:tcPr>
            <w:tcW w:w="2093" w:type="dxa"/>
            <w:shd w:val="clear" w:color="auto" w:fill="FFFFFF"/>
          </w:tcPr>
          <w:p w:rsidR="00106907" w:rsidRPr="00106907" w:rsidRDefault="00106907" w:rsidP="00106907">
            <w:permStart w:id="1399655005" w:edGrp="everyone"/>
            <w:r>
              <w:t>Модераторы</w:t>
            </w:r>
          </w:p>
        </w:tc>
        <w:tc>
          <w:tcPr>
            <w:tcW w:w="7478" w:type="dxa"/>
            <w:shd w:val="clear" w:color="auto" w:fill="FFFFFF"/>
          </w:tcPr>
          <w:p w:rsidR="00106907" w:rsidRPr="00106907" w:rsidRDefault="00106907" w:rsidP="00106907">
            <w:r>
              <w:t>Отчет о редактировании</w:t>
            </w:r>
          </w:p>
        </w:tc>
      </w:tr>
      <w:tr w:rsidR="00106907" w:rsidTr="00A43E83">
        <w:trPr>
          <w:jc w:val="center"/>
        </w:trPr>
        <w:tc>
          <w:tcPr>
            <w:tcW w:w="2093" w:type="dxa"/>
            <w:shd w:val="clear" w:color="auto" w:fill="FFFFFF"/>
          </w:tcPr>
          <w:p w:rsidR="00106907" w:rsidRPr="00106907" w:rsidRDefault="00106907" w:rsidP="00106907">
            <w:r>
              <w:t>Модераторы</w:t>
            </w:r>
          </w:p>
        </w:tc>
        <w:tc>
          <w:tcPr>
            <w:tcW w:w="7478" w:type="dxa"/>
            <w:shd w:val="clear" w:color="auto" w:fill="FFFFFF"/>
          </w:tcPr>
          <w:p w:rsidR="00106907" w:rsidRPr="00106907" w:rsidRDefault="00106907" w:rsidP="00106907">
            <w:r>
              <w:t>Отчет о корректировании</w:t>
            </w:r>
          </w:p>
        </w:tc>
      </w:tr>
      <w:tr w:rsidR="00106907" w:rsidTr="00A43E83">
        <w:trPr>
          <w:jc w:val="center"/>
        </w:trPr>
        <w:tc>
          <w:tcPr>
            <w:tcW w:w="2093" w:type="dxa"/>
            <w:shd w:val="clear" w:color="auto" w:fill="FFFFFF"/>
          </w:tcPr>
          <w:p w:rsidR="00106907" w:rsidRPr="00106907" w:rsidRDefault="00106907" w:rsidP="00106907">
            <w:r>
              <w:t>Администраторы</w:t>
            </w:r>
          </w:p>
        </w:tc>
        <w:tc>
          <w:tcPr>
            <w:tcW w:w="7478" w:type="dxa"/>
            <w:shd w:val="clear" w:color="auto" w:fill="FFFFFF"/>
          </w:tcPr>
          <w:p w:rsidR="00106907" w:rsidRPr="00106907" w:rsidRDefault="00106907" w:rsidP="00106907">
            <w:r>
              <w:t>Отчеты о статьях</w:t>
            </w:r>
          </w:p>
        </w:tc>
      </w:tr>
      <w:tr w:rsidR="00106907" w:rsidTr="00A43E83">
        <w:trPr>
          <w:jc w:val="center"/>
        </w:trPr>
        <w:tc>
          <w:tcPr>
            <w:tcW w:w="2093" w:type="dxa"/>
            <w:shd w:val="clear" w:color="auto" w:fill="FFFFFF"/>
          </w:tcPr>
          <w:p w:rsidR="00106907" w:rsidRPr="00106907" w:rsidRDefault="00474E47" w:rsidP="00106907">
            <w:r>
              <w:t>Автор</w:t>
            </w:r>
          </w:p>
        </w:tc>
        <w:tc>
          <w:tcPr>
            <w:tcW w:w="7478" w:type="dxa"/>
            <w:shd w:val="clear" w:color="auto" w:fill="FFFFFF"/>
          </w:tcPr>
          <w:p w:rsidR="00106907" w:rsidRPr="00106907" w:rsidRDefault="00106907" w:rsidP="00106907">
            <w:r>
              <w:t>Отчет о статье пользователя</w:t>
            </w:r>
          </w:p>
        </w:tc>
      </w:tr>
    </w:tbl>
    <w:permEnd w:id="1399655005"/>
    <w:p w:rsidR="00AF2852" w:rsidRDefault="00AF2852" w:rsidP="00AF2852">
      <w:pPr>
        <w:pStyle w:val="2"/>
      </w:pPr>
      <w:r>
        <w:t>Описание автоматизируемого бизнес-процесс</w:t>
      </w:r>
    </w:p>
    <w:p w:rsidR="00106907" w:rsidRPr="00106907" w:rsidRDefault="00106907" w:rsidP="00106907">
      <w:permStart w:id="373897700" w:edGrp="everyone"/>
      <w:r w:rsidRPr="00106907">
        <w:t>Процесс состоит из пяти этапов:</w:t>
      </w:r>
    </w:p>
    <w:p w:rsidR="00106907" w:rsidRPr="00106907" w:rsidRDefault="00106907" w:rsidP="00106907">
      <w:r w:rsidRPr="00106907">
        <w:t>1.</w:t>
      </w:r>
      <w:r w:rsidRPr="00106907">
        <w:tab/>
        <w:t>Прислать статью</w:t>
      </w:r>
    </w:p>
    <w:p w:rsidR="00106907" w:rsidRPr="00106907" w:rsidRDefault="00106907" w:rsidP="00106907">
      <w:r w:rsidRPr="00106907">
        <w:t xml:space="preserve">Пользователь присылает свою </w:t>
      </w:r>
      <w:proofErr w:type="gramStart"/>
      <w:r w:rsidRPr="00106907">
        <w:t>статью</w:t>
      </w:r>
      <w:proofErr w:type="gramEnd"/>
      <w:r w:rsidRPr="00106907">
        <w:t xml:space="preserve"> и она отправляется на рассмотрение модератором;</w:t>
      </w:r>
    </w:p>
    <w:p w:rsidR="00106907" w:rsidRPr="00106907" w:rsidRDefault="00106907" w:rsidP="00106907">
      <w:r w:rsidRPr="00106907">
        <w:t>2.</w:t>
      </w:r>
      <w:r w:rsidRPr="00106907">
        <w:tab/>
        <w:t>Рассмотрение</w:t>
      </w:r>
    </w:p>
    <w:p w:rsidR="00106907" w:rsidRPr="00106907" w:rsidRDefault="00106907" w:rsidP="00106907">
      <w:r w:rsidRPr="00106907">
        <w:t>Модератор читает статью и решает, будет ли она помещена в журнал, если да, то статья передается на редакцию;</w:t>
      </w:r>
    </w:p>
    <w:p w:rsidR="00106907" w:rsidRPr="00106907" w:rsidRDefault="00106907" w:rsidP="00106907">
      <w:r w:rsidRPr="00106907">
        <w:t>3.</w:t>
      </w:r>
      <w:r w:rsidRPr="00106907">
        <w:tab/>
        <w:t>Редактор редактирует статью, после чего она отправляется на корректирование;</w:t>
      </w:r>
    </w:p>
    <w:p w:rsidR="00106907" w:rsidRPr="00106907" w:rsidRDefault="00106907" w:rsidP="00106907">
      <w:r w:rsidRPr="00106907">
        <w:t>4.</w:t>
      </w:r>
      <w:r w:rsidRPr="00106907">
        <w:tab/>
        <w:t xml:space="preserve">Корректор исправляет ошибки в статье, и она </w:t>
      </w:r>
      <w:r w:rsidR="00474E47">
        <w:t>публикуется</w:t>
      </w:r>
      <w:r w:rsidRPr="00106907">
        <w:t>;</w:t>
      </w:r>
    </w:p>
    <w:p w:rsidR="00106907" w:rsidRPr="00106907" w:rsidRDefault="00106907" w:rsidP="00106907">
      <w:r w:rsidRPr="00106907">
        <w:t>5.</w:t>
      </w:r>
      <w:r w:rsidRPr="00106907">
        <w:tab/>
      </w:r>
      <w:r w:rsidR="00474E47">
        <w:t>Автор просм</w:t>
      </w:r>
      <w:r w:rsidR="004404B1">
        <w:t>а</w:t>
      </w:r>
      <w:r w:rsidR="00474E47">
        <w:t>тривает опубликованную статью</w:t>
      </w:r>
      <w:r w:rsidRPr="00106907">
        <w:t>.</w:t>
      </w:r>
    </w:p>
    <w:p w:rsidR="00106907" w:rsidRPr="00106907" w:rsidRDefault="00106907" w:rsidP="00106907"/>
    <w:p w:rsidR="00AF2852" w:rsidRPr="00EA78AA" w:rsidRDefault="00106907" w:rsidP="00AF2852">
      <w:r w:rsidRPr="00106907">
        <w:t>Статьи автоматически передаются от одних групп пользователей к другим.</w:t>
      </w:r>
      <w:permEnd w:id="373897700"/>
    </w:p>
    <w:p w:rsidR="00EA78AA" w:rsidRDefault="00EA78AA" w:rsidP="00EA78AA">
      <w:pPr>
        <w:pStyle w:val="1"/>
      </w:pPr>
      <w:r w:rsidRPr="003234BB">
        <w:lastRenderedPageBreak/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 w:rsidR="00AF2852">
        <w:fldChar w:fldCharType="begin"/>
      </w:r>
      <w:r w:rsidR="00AF2852">
        <w:instrText xml:space="preserve"> REF  _Ref43665944 \* Lower \h </w:instrText>
      </w:r>
      <w:r w:rsidR="00AF2852">
        <w:fldChar w:fldCharType="separate"/>
      </w:r>
      <w:r w:rsidR="00723A7C" w:rsidRPr="003234BB">
        <w:t xml:space="preserve">таблица </w:t>
      </w:r>
      <w:r w:rsidR="00723A7C">
        <w:rPr>
          <w:noProof/>
        </w:rPr>
        <w:t>3</w:t>
      </w:r>
      <w:r w:rsidR="00AF2852"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3" w:name="_Ref43665944"/>
      <w:r w:rsidRPr="003234BB">
        <w:t xml:space="preserve">Таблица </w:t>
      </w:r>
      <w:r w:rsidR="00B65AC8">
        <w:fldChar w:fldCharType="begin"/>
      </w:r>
      <w:r w:rsidR="00B65AC8">
        <w:instrText xml:space="preserve"> SEQ Таблица \* ARABIC </w:instrText>
      </w:r>
      <w:r w:rsidR="00B65AC8">
        <w:fldChar w:fldCharType="separate"/>
      </w:r>
      <w:r w:rsidR="00723A7C">
        <w:rPr>
          <w:noProof/>
        </w:rPr>
        <w:t>3</w:t>
      </w:r>
      <w:r w:rsidR="00B65AC8">
        <w:rPr>
          <w:noProof/>
        </w:rPr>
        <w:fldChar w:fldCharType="end"/>
      </w:r>
      <w:bookmarkEnd w:id="3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301C3F">
        <w:trPr>
          <w:jc w:val="center"/>
        </w:trPr>
        <w:tc>
          <w:tcPr>
            <w:tcW w:w="3168" w:type="dxa"/>
            <w:shd w:val="clear" w:color="auto" w:fill="000000"/>
          </w:tcPr>
          <w:p w:rsidR="00A42F62" w:rsidRPr="00301C3F" w:rsidRDefault="00A42F62" w:rsidP="00301C3F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Название</w:t>
            </w:r>
          </w:p>
        </w:tc>
        <w:tc>
          <w:tcPr>
            <w:tcW w:w="3217" w:type="dxa"/>
            <w:shd w:val="clear" w:color="auto" w:fill="000000"/>
          </w:tcPr>
          <w:p w:rsidR="00A42F62" w:rsidRPr="00301C3F" w:rsidRDefault="00A42F62" w:rsidP="00301C3F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Версия</w:t>
            </w:r>
          </w:p>
        </w:tc>
        <w:tc>
          <w:tcPr>
            <w:tcW w:w="3186" w:type="dxa"/>
            <w:shd w:val="clear" w:color="auto" w:fill="000000"/>
          </w:tcPr>
          <w:p w:rsidR="00A42F62" w:rsidRPr="00301C3F" w:rsidRDefault="00A42F62" w:rsidP="00301C3F">
            <w:pPr>
              <w:pStyle w:val="Table-Header"/>
              <w:rPr>
                <w:color w:val="FFFFFF"/>
              </w:rPr>
            </w:pPr>
            <w:r w:rsidRPr="00301C3F">
              <w:rPr>
                <w:color w:val="FFFFFF"/>
              </w:rPr>
              <w:t>Назначение</w:t>
            </w:r>
          </w:p>
        </w:tc>
      </w:tr>
      <w:tr w:rsidR="00A42F62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A42F62" w:rsidRPr="003234BB" w:rsidRDefault="007C76A3" w:rsidP="00301C3F">
            <w:pPr>
              <w:pStyle w:val="Table-Text"/>
            </w:pPr>
            <w:permStart w:id="1074144166" w:edGrp="everyone"/>
            <w:r>
              <w:t>JDK</w:t>
            </w:r>
          </w:p>
        </w:tc>
        <w:tc>
          <w:tcPr>
            <w:tcW w:w="3217" w:type="dxa"/>
            <w:shd w:val="clear" w:color="auto" w:fill="FFFFFF"/>
          </w:tcPr>
          <w:p w:rsidR="00A42F62" w:rsidRPr="003234BB" w:rsidRDefault="007C76A3" w:rsidP="00301C3F">
            <w:pPr>
              <w:pStyle w:val="Table-Text"/>
            </w:pPr>
            <w:r>
              <w:t>1.8</w:t>
            </w:r>
          </w:p>
        </w:tc>
        <w:tc>
          <w:tcPr>
            <w:tcW w:w="3186" w:type="dxa"/>
            <w:shd w:val="clear" w:color="auto" w:fill="FFFFFF"/>
          </w:tcPr>
          <w:p w:rsidR="00A42F62" w:rsidRPr="003234BB" w:rsidRDefault="00A40F8A" w:rsidP="00301C3F">
            <w:pPr>
              <w:pStyle w:val="Table-Text"/>
            </w:pPr>
            <w:r>
              <w:t>Библиотеки классов и компилятор</w:t>
            </w:r>
          </w:p>
        </w:tc>
      </w:tr>
      <w:tr w:rsidR="007C76A3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7C76A3" w:rsidRDefault="007C76A3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FFFFFF"/>
          </w:tcPr>
          <w:p w:rsidR="007C76A3" w:rsidRDefault="00EC25CE" w:rsidP="00301C3F">
            <w:pPr>
              <w:pStyle w:val="Table-Text"/>
            </w:pPr>
            <w:r>
              <w:t>20.4.1</w:t>
            </w:r>
          </w:p>
        </w:tc>
        <w:tc>
          <w:tcPr>
            <w:tcW w:w="3186" w:type="dxa"/>
            <w:shd w:val="clear" w:color="auto" w:fill="FFFFFF"/>
          </w:tcPr>
          <w:p w:rsidR="007C76A3" w:rsidRPr="003234BB" w:rsidRDefault="00A40F8A" w:rsidP="00301C3F">
            <w:pPr>
              <w:pStyle w:val="Table-Text"/>
            </w:pPr>
            <w:r>
              <w:t>Среда разработки БД</w:t>
            </w:r>
          </w:p>
        </w:tc>
      </w:tr>
      <w:tr w:rsidR="00A40F8A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A40F8A" w:rsidRDefault="00A40F8A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FFFFFF"/>
          </w:tcPr>
          <w:p w:rsidR="00A40F8A" w:rsidRDefault="00A40F8A" w:rsidP="00301C3F">
            <w:pPr>
              <w:pStyle w:val="Table-Text"/>
            </w:pPr>
            <w:r>
              <w:t>18c</w:t>
            </w:r>
          </w:p>
        </w:tc>
        <w:tc>
          <w:tcPr>
            <w:tcW w:w="3186" w:type="dxa"/>
            <w:shd w:val="clear" w:color="auto" w:fill="FFFFFF"/>
          </w:tcPr>
          <w:p w:rsidR="00A40F8A" w:rsidRPr="003234BB" w:rsidRDefault="00A40F8A" w:rsidP="00301C3F">
            <w:pPr>
              <w:pStyle w:val="Table-Text"/>
            </w:pPr>
            <w:r>
              <w:t>СУБД</w:t>
            </w:r>
          </w:p>
        </w:tc>
      </w:tr>
      <w:tr w:rsidR="00EC25CE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EC25CE" w:rsidRDefault="00EC25CE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FFFFFF"/>
          </w:tcPr>
          <w:p w:rsidR="00EC25CE" w:rsidRDefault="00EC25CE" w:rsidP="00301C3F">
            <w:pPr>
              <w:pStyle w:val="Table-Text"/>
            </w:pPr>
            <w:r>
              <w:t>9.0</w:t>
            </w:r>
          </w:p>
        </w:tc>
        <w:tc>
          <w:tcPr>
            <w:tcW w:w="3186" w:type="dxa"/>
            <w:shd w:val="clear" w:color="auto" w:fill="FFFFFF"/>
          </w:tcPr>
          <w:p w:rsidR="00EC25CE" w:rsidRPr="003234BB" w:rsidRDefault="00A40F8A" w:rsidP="00301C3F">
            <w:pPr>
              <w:pStyle w:val="Table-Text"/>
            </w:pPr>
            <w:r>
              <w:t>Сервер приложения</w:t>
            </w:r>
          </w:p>
        </w:tc>
      </w:tr>
      <w:tr w:rsidR="00EC25CE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EC25CE" w:rsidRDefault="00EC25CE" w:rsidP="00301C3F">
            <w:pPr>
              <w:pStyle w:val="Table-Text"/>
            </w:pPr>
            <w:r>
              <w:t>JDBC</w:t>
            </w:r>
          </w:p>
        </w:tc>
        <w:tc>
          <w:tcPr>
            <w:tcW w:w="3217" w:type="dxa"/>
            <w:shd w:val="clear" w:color="auto" w:fill="FFFFFF"/>
          </w:tcPr>
          <w:p w:rsidR="00EC25CE" w:rsidRDefault="00A40F8A" w:rsidP="00301C3F">
            <w:pPr>
              <w:pStyle w:val="Table-Text"/>
            </w:pPr>
            <w:r>
              <w:t>6</w:t>
            </w:r>
          </w:p>
        </w:tc>
        <w:tc>
          <w:tcPr>
            <w:tcW w:w="3186" w:type="dxa"/>
            <w:shd w:val="clear" w:color="auto" w:fill="FFFFFF"/>
          </w:tcPr>
          <w:p w:rsidR="00EC25CE" w:rsidRPr="003234BB" w:rsidRDefault="00A40F8A" w:rsidP="00301C3F">
            <w:pPr>
              <w:pStyle w:val="Table-Text"/>
            </w:pPr>
            <w:r>
              <w:t>Взаимодействие с СУБД</w:t>
            </w:r>
          </w:p>
        </w:tc>
      </w:tr>
      <w:tr w:rsidR="00EC25CE" w:rsidRPr="003234BB" w:rsidTr="00301C3F">
        <w:trPr>
          <w:jc w:val="center"/>
        </w:trPr>
        <w:tc>
          <w:tcPr>
            <w:tcW w:w="3168" w:type="dxa"/>
            <w:shd w:val="clear" w:color="auto" w:fill="FFFFFF"/>
          </w:tcPr>
          <w:p w:rsidR="00EC25CE" w:rsidRDefault="00EC25CE" w:rsidP="00301C3F">
            <w:pPr>
              <w:pStyle w:val="Table-Text"/>
            </w:pPr>
            <w:r>
              <w:t>JSTL</w:t>
            </w:r>
          </w:p>
        </w:tc>
        <w:tc>
          <w:tcPr>
            <w:tcW w:w="3217" w:type="dxa"/>
            <w:shd w:val="clear" w:color="auto" w:fill="FFFFFF"/>
          </w:tcPr>
          <w:p w:rsidR="00EC25CE" w:rsidRDefault="00A40F8A" w:rsidP="00301C3F">
            <w:pPr>
              <w:pStyle w:val="Table-Text"/>
            </w:pPr>
            <w:r>
              <w:t>1.2</w:t>
            </w:r>
          </w:p>
        </w:tc>
        <w:tc>
          <w:tcPr>
            <w:tcW w:w="3186" w:type="dxa"/>
            <w:shd w:val="clear" w:color="auto" w:fill="FFFFFF"/>
          </w:tcPr>
          <w:p w:rsidR="00EC25CE" w:rsidRPr="003234BB" w:rsidRDefault="00A40F8A" w:rsidP="00301C3F">
            <w:pPr>
              <w:pStyle w:val="Table-Text"/>
            </w:pPr>
            <w:r>
              <w:t>Тэги для jsp</w:t>
            </w:r>
          </w:p>
        </w:tc>
      </w:tr>
    </w:tbl>
    <w:permEnd w:id="1074144166"/>
    <w:p w:rsidR="00EA78AA" w:rsidRPr="003234BB" w:rsidRDefault="00EA78AA" w:rsidP="00EA78AA">
      <w:pPr>
        <w:pStyle w:val="1"/>
      </w:pPr>
      <w:r w:rsidRPr="003234BB"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CD1202" w:rsidRPr="00CD1202" w:rsidRDefault="00CD1202" w:rsidP="00CD1202">
      <w:pPr>
        <w:pStyle w:val="a9"/>
        <w:rPr>
          <w:lang w:val="en-US"/>
        </w:rPr>
      </w:pPr>
      <w:permStart w:id="444102167" w:edGrp="everyone"/>
      <w:r w:rsidRPr="00CD1202">
        <w:rPr>
          <w:lang w:val="en-US"/>
        </w:rPr>
        <w:t xml:space="preserve">--create </w:t>
      </w:r>
      <w:proofErr w:type="gramStart"/>
      <w:r w:rsidRPr="00CD1202">
        <w:rPr>
          <w:lang w:val="en-US"/>
        </w:rPr>
        <w:t>table users that contains</w:t>
      </w:r>
      <w:proofErr w:type="gramEnd"/>
      <w:r w:rsidRPr="00CD1202">
        <w:rPr>
          <w:lang w:val="en-US"/>
        </w:rPr>
        <w:t xml:space="preserve"> information about app's users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CREATE TABLE users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user_id</w:t>
      </w:r>
      <w:proofErr w:type="gramEnd"/>
      <w:r w:rsidRPr="00CD1202">
        <w:rPr>
          <w:lang w:val="en-US"/>
        </w:rPr>
        <w:t xml:space="preserve"> INTEGER GENERATED ALWAYS as IDENTITY(START with 1 INCREMENT by 1),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user_role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login</w:t>
      </w:r>
      <w:proofErr w:type="gramEnd"/>
      <w:r w:rsidRPr="00CD1202">
        <w:rPr>
          <w:lang w:val="en-US"/>
        </w:rPr>
        <w:t xml:space="preserve"> VARCHAR2(50),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user_password </w:t>
      </w:r>
      <w:proofErr w:type="gramStart"/>
      <w:r w:rsidRPr="00CD1202">
        <w:rPr>
          <w:lang w:val="en-US"/>
        </w:rPr>
        <w:t>VARCHAR2(</w:t>
      </w:r>
      <w:proofErr w:type="gramEnd"/>
      <w:r w:rsidRPr="00CD1202">
        <w:rPr>
          <w:lang w:val="en-US"/>
        </w:rPr>
        <w:t>50),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has_access</w:t>
      </w:r>
      <w:proofErr w:type="gramEnd"/>
      <w:r w:rsidRPr="00CD1202">
        <w:rPr>
          <w:lang w:val="en-US"/>
        </w:rPr>
        <w:t xml:space="preserve"> NUMBER(1),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CONSTRAINT login_unique UNIQUE (login));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--create table user_groups that contains information about users' groups   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CREATE TABLE user_groups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user_group_id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group_name </w:t>
      </w:r>
      <w:proofErr w:type="gramStart"/>
      <w:r w:rsidRPr="00CD1202">
        <w:rPr>
          <w:lang w:val="en-US"/>
        </w:rPr>
        <w:t>VARCHAR2(</w:t>
      </w:r>
      <w:proofErr w:type="gramEnd"/>
      <w:r w:rsidRPr="00CD1202">
        <w:rPr>
          <w:lang w:val="en-US"/>
        </w:rPr>
        <w:t>30),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CONSTRAINT group_name_unique UNIQUE (group_name));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--create table article that contains information about articles 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CREATE TABLE article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article_id</w:t>
      </w:r>
      <w:proofErr w:type="gramEnd"/>
      <w:r w:rsidRPr="00CD1202">
        <w:rPr>
          <w:lang w:val="en-US"/>
        </w:rPr>
        <w:t xml:space="preserve"> INTEGER GENERATED ALWAYS as IDENTITY(START with 1 INCREMENT by 1),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author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text</w:t>
      </w:r>
      <w:proofErr w:type="gramEnd"/>
      <w:r w:rsidRPr="00CD1202">
        <w:rPr>
          <w:lang w:val="en-US"/>
        </w:rPr>
        <w:t xml:space="preserve"> LONG,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step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moderator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editor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corrector</w:t>
      </w:r>
      <w:proofErr w:type="gramEnd"/>
      <w:r w:rsidRPr="00CD1202">
        <w:rPr>
          <w:lang w:val="en-US"/>
        </w:rPr>
        <w:t xml:space="preserve"> INTEGER);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--create table article_access that contains information about which user groups have an access to articles at which step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CREATE TABLE article_access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access_id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user_role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step</w:t>
      </w:r>
      <w:proofErr w:type="gramEnd"/>
      <w:r w:rsidRPr="00CD1202">
        <w:rPr>
          <w:lang w:val="en-US"/>
        </w:rPr>
        <w:t xml:space="preserve"> INTEGER);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--create </w:t>
      </w:r>
      <w:proofErr w:type="gramStart"/>
      <w:r w:rsidRPr="00CD1202">
        <w:rPr>
          <w:lang w:val="en-US"/>
        </w:rPr>
        <w:t>table steps that contains</w:t>
      </w:r>
      <w:proofErr w:type="gramEnd"/>
      <w:r w:rsidRPr="00CD1202">
        <w:rPr>
          <w:lang w:val="en-US"/>
        </w:rPr>
        <w:t xml:space="preserve"> information about steps that articles have  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CREATE TABLE steps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</w:t>
      </w:r>
      <w:proofErr w:type="gramStart"/>
      <w:r w:rsidRPr="00CD1202">
        <w:rPr>
          <w:lang w:val="en-US"/>
        </w:rPr>
        <w:t>step_id</w:t>
      </w:r>
      <w:proofErr w:type="gramEnd"/>
      <w:r w:rsidRPr="00CD1202">
        <w:rPr>
          <w:lang w:val="en-US"/>
        </w:rPr>
        <w:t xml:space="preserve"> INTEGER,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 step_role </w:t>
      </w:r>
      <w:proofErr w:type="gramStart"/>
      <w:r w:rsidRPr="00CD1202">
        <w:rPr>
          <w:lang w:val="en-US"/>
        </w:rPr>
        <w:t>VARCHAR2(</w:t>
      </w:r>
      <w:proofErr w:type="gramEnd"/>
      <w:r w:rsidRPr="00CD1202">
        <w:rPr>
          <w:lang w:val="en-US"/>
        </w:rPr>
        <w:t>20),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step_role_unique UNIQUE (step_role));   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primary key to the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users ADD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users_pk PRIMARY KEY (user_id));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primary key to the table user_groups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user_groups ADD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user_groups_pk PRIMARY KEY (user_group_id));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primary key to the table article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 ADD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article_pk PRIMARY KEY (article_id));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--add primary key to the table article_access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article_access ADD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article_access_pk PRIMARY KEY (access_id, user_role));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--add primary key to the table steps    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steps ADD (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  CONSTRAINT step_pk PRIMARY KEY (step_id));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users to the table user_groups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ADD FOREIGN KEY (user_role) REFERENCES user_</w:t>
      </w:r>
      <w:proofErr w:type="gramStart"/>
      <w:r w:rsidRPr="00CD1202">
        <w:rPr>
          <w:lang w:val="en-US"/>
        </w:rPr>
        <w:t>groups(</w:t>
      </w:r>
      <w:proofErr w:type="gramEnd"/>
      <w:r w:rsidRPr="00CD1202">
        <w:rPr>
          <w:lang w:val="en-US"/>
        </w:rPr>
        <w:t>user_group_id);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article_access to the table user_groups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article_access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ADD FOREIGN KEY (user_role) REFERENCES user_</w:t>
      </w:r>
      <w:proofErr w:type="gramStart"/>
      <w:r w:rsidRPr="00CD1202">
        <w:rPr>
          <w:lang w:val="en-US"/>
        </w:rPr>
        <w:t>groups(</w:t>
      </w:r>
      <w:proofErr w:type="gramEnd"/>
      <w:r w:rsidRPr="00CD1202">
        <w:rPr>
          <w:lang w:val="en-US"/>
        </w:rPr>
        <w:t>user_group_id);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article_access to the table steps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article_access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(step) REFERENCES </w:t>
      </w:r>
      <w:proofErr w:type="gramStart"/>
      <w:r w:rsidRPr="00CD1202">
        <w:rPr>
          <w:lang w:val="en-US"/>
        </w:rPr>
        <w:t>steps(</w:t>
      </w:r>
      <w:proofErr w:type="gramEnd"/>
      <w:r w:rsidRPr="00CD1202">
        <w:rPr>
          <w:lang w:val="en-US"/>
        </w:rPr>
        <w:t>step_id);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 to the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(step) REFERENCES </w:t>
      </w:r>
      <w:proofErr w:type="gramStart"/>
      <w:r w:rsidRPr="00CD1202">
        <w:rPr>
          <w:lang w:val="en-US"/>
        </w:rPr>
        <w:t>users(</w:t>
      </w:r>
      <w:proofErr w:type="gramEnd"/>
      <w:r w:rsidRPr="00CD1202">
        <w:rPr>
          <w:lang w:val="en-US"/>
        </w:rPr>
        <w:t>user_id);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 to the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(author) REFERENCES </w:t>
      </w:r>
      <w:proofErr w:type="gramStart"/>
      <w:r w:rsidRPr="00CD1202">
        <w:rPr>
          <w:lang w:val="en-US"/>
        </w:rPr>
        <w:t>users(</w:t>
      </w:r>
      <w:proofErr w:type="gramEnd"/>
      <w:r w:rsidRPr="00CD1202">
        <w:rPr>
          <w:lang w:val="en-US"/>
        </w:rPr>
        <w:t>user_id);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 to the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(moderator) REFERENCES </w:t>
      </w:r>
      <w:proofErr w:type="gramStart"/>
      <w:r w:rsidRPr="00CD1202">
        <w:rPr>
          <w:lang w:val="en-US"/>
        </w:rPr>
        <w:t>users(</w:t>
      </w:r>
      <w:proofErr w:type="gramEnd"/>
      <w:r w:rsidRPr="00CD1202">
        <w:rPr>
          <w:lang w:val="en-US"/>
        </w:rPr>
        <w:t>user_id);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 to the table users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ALTER TABLE article</w:t>
      </w: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(editor) REFERENCES </w:t>
      </w:r>
      <w:proofErr w:type="gramStart"/>
      <w:r w:rsidRPr="00CD1202">
        <w:rPr>
          <w:lang w:val="en-US"/>
        </w:rPr>
        <w:t>users(</w:t>
      </w:r>
      <w:proofErr w:type="gramEnd"/>
      <w:r w:rsidRPr="00CD1202">
        <w:rPr>
          <w:lang w:val="en-US"/>
        </w:rPr>
        <w:t>user_id);</w:t>
      </w:r>
    </w:p>
    <w:p w:rsidR="00CD1202" w:rsidRPr="00CD1202" w:rsidRDefault="00CD1202" w:rsidP="00CD1202">
      <w:pPr>
        <w:pStyle w:val="a9"/>
        <w:rPr>
          <w:lang w:val="en-US"/>
        </w:rPr>
      </w:pPr>
    </w:p>
    <w:p w:rsidR="00CD1202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>--add foreign key on the table article to the table users</w:t>
      </w:r>
    </w:p>
    <w:p w:rsidR="00CD1202" w:rsidRPr="00723A7C" w:rsidRDefault="00CD1202" w:rsidP="00CD1202">
      <w:pPr>
        <w:pStyle w:val="a9"/>
        <w:rPr>
          <w:lang w:val="en-US"/>
        </w:rPr>
      </w:pPr>
      <w:r w:rsidRPr="00723A7C">
        <w:rPr>
          <w:lang w:val="en-US"/>
        </w:rPr>
        <w:t>ALTER TABLE article</w:t>
      </w:r>
    </w:p>
    <w:p w:rsidR="00127A6B" w:rsidRPr="00CD1202" w:rsidRDefault="00CD1202" w:rsidP="00CD1202">
      <w:pPr>
        <w:pStyle w:val="a9"/>
        <w:rPr>
          <w:lang w:val="en-US"/>
        </w:rPr>
      </w:pPr>
      <w:r w:rsidRPr="00CD1202">
        <w:rPr>
          <w:lang w:val="en-US"/>
        </w:rPr>
        <w:t xml:space="preserve">ADD FOREIGN KEY (corrector) REFERENCES </w:t>
      </w:r>
      <w:proofErr w:type="gramStart"/>
      <w:r w:rsidRPr="00CD1202">
        <w:rPr>
          <w:lang w:val="en-US"/>
        </w:rPr>
        <w:t>users(</w:t>
      </w:r>
      <w:proofErr w:type="gramEnd"/>
      <w:r w:rsidRPr="00CD1202">
        <w:rPr>
          <w:lang w:val="en-US"/>
        </w:rPr>
        <w:t>user_id);</w:t>
      </w:r>
    </w:p>
    <w:permEnd w:id="444102167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6022CE" w:rsidRPr="006022CE" w:rsidRDefault="006022CE" w:rsidP="006022CE">
      <w:pPr>
        <w:pStyle w:val="a9"/>
        <w:rPr>
          <w:lang w:val="en-US"/>
        </w:rPr>
      </w:pPr>
      <w:permStart w:id="1321154238" w:edGrp="everyone"/>
      <w:permStart w:id="1878869069" w:edGrp="everyone"/>
      <w:r w:rsidRPr="006022CE">
        <w:rPr>
          <w:lang w:val="en-US"/>
        </w:rPr>
        <w:t>--select user by login and password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users.user_id, user_groups.user_group_id, user_groups.group_name, users.login, users.user_password, users.has_access from users inner join user_groups on users.user_role = user_groups.user_group_id where users.login = ? </w:t>
      </w:r>
      <w:proofErr w:type="gramStart"/>
      <w:r w:rsidRPr="006022CE">
        <w:rPr>
          <w:lang w:val="en-US"/>
        </w:rPr>
        <w:t>and</w:t>
      </w:r>
      <w:proofErr w:type="gramEnd"/>
      <w:r w:rsidRPr="006022CE">
        <w:rPr>
          <w:lang w:val="en-US"/>
        </w:rPr>
        <w:t xml:space="preserve"> users.user_password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user groups by group name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user_group_id, group_name from user_groups where group_name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lastRenderedPageBreak/>
        <w:t>--select users that has specific group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u.user_id, u.login, u.user_password, u.has_access,ug.user_group_id, ug.group_name from users u inner join user_groups ug on u.user_role = ug.user_group_id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all user groups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user_group_id, group_name from user_groups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user with specific id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u.user_id, u.login, u.user_password, u.has_access,ug.user_group_id, ug.group_name from  users u inner join user_groups ug on u.user_role = ug.user_group_id where u.user_id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articles that admin has access to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a.step = (select steps.step_id from steps inner join article_access on article_access.step = steps.step_id inner join user_groups on article_access.user_role = user_groups.user_group_id where user_groups.group_name='Administrator')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users of a specific group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u.user_id, u.login, ug.group_name from users u inner join user_groups ug on u.user_role = ug.user_group_id where ug.group_name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 xml:space="preserve">-- </w:t>
      </w: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articles that moderator has access to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a.step = (select steps.step_id from steps inner join article_access on article_access.step = steps.step_id inner join user_groups on article_access.user_role = user_groups.user_group_id where user_groups.group_name='Moderator') and a.moderator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 select articles assigned to a specific editor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a.step = (select steps.step_id from steps inner join article_access on article_access.step = steps.step_id inner join user_groups on article_access.user_role = user_groups.user_group_id where user_groups.group_name='Editor') and a.editor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 select articles assigned to a specific corrector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lastRenderedPageBreak/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a.step = (select steps.step_id from steps inner join article_access on article_access.step = steps.step_id inner join user_groups on article_access.user_role = user_groups.user_group_id where user_groups.group_name='Corrector') and a.corrector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article with specific id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a.article_id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step with specific step id</w:t>
      </w:r>
    </w:p>
    <w:p w:rsidR="006022CE" w:rsidRPr="006022CE" w:rsidRDefault="006022CE" w:rsidP="006022CE">
      <w:pPr>
        <w:pStyle w:val="a9"/>
        <w:rPr>
          <w:lang w:val="en-US"/>
        </w:rPr>
      </w:pPr>
      <w:proofErr w:type="gramStart"/>
      <w:r w:rsidRPr="006022CE">
        <w:rPr>
          <w:lang w:val="en-US"/>
        </w:rPr>
        <w:t>select</w:t>
      </w:r>
      <w:proofErr w:type="gramEnd"/>
      <w:r w:rsidRPr="006022CE">
        <w:rPr>
          <w:lang w:val="en-US"/>
        </w:rPr>
        <w:t xml:space="preserve"> s.step_id, s.step_role from steps s where s.step_id = ?</w:t>
      </w:r>
    </w:p>
    <w:p w:rsidR="006022CE" w:rsidRPr="006022CE" w:rsidRDefault="006022CE" w:rsidP="006022CE">
      <w:pPr>
        <w:pStyle w:val="a9"/>
        <w:rPr>
          <w:lang w:val="en-US"/>
        </w:rPr>
      </w:pP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--select articles that have been edited and correced</w:t>
      </w:r>
    </w:p>
    <w:p w:rsidR="006022CE" w:rsidRPr="006022CE" w:rsidRDefault="006022CE" w:rsidP="006022CE">
      <w:pPr>
        <w:pStyle w:val="a9"/>
        <w:rPr>
          <w:lang w:val="en-US"/>
        </w:rPr>
      </w:pPr>
      <w:r w:rsidRPr="006022CE">
        <w:rPr>
          <w:lang w:val="en-US"/>
        </w:rPr>
        <w:t>select a.article_id, a.author, u.login as author_login, a.text, a.step, ac.user_role, ug.group_name, s.step_role, a.moderator, um.login as moder, a.editor, ue.login as edit, a.corrector, uc.login as correct from article a join users u on a.author = u.user_id inner join steps s on a.step = s.step_id left join users um on a.moderator = um.user_id left join users ue on a.editor = ue.user_id left join users uc on a.corrector = uc.user_id inner join article_access ac on a.step = ac.step inner join user_groups ug on ac.user_role = ug.user_group_id where a.step = (select steps.step_id from steps inner join article_access on article_access.step = steps.step_id inner join user_groups on article_access.user_role = user_groups.user_group_id where user_groups.group_name='Author')</w:t>
      </w:r>
    </w:p>
    <w:permEnd w:id="1321154238"/>
    <w:permEnd w:id="1878869069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194D9E" w:rsidRPr="00723A7C" w:rsidRDefault="00194D9E" w:rsidP="007D6E28">
      <w:pPr>
        <w:pStyle w:val="a9"/>
        <w:rPr>
          <w:lang w:val="en-US"/>
        </w:rPr>
      </w:pPr>
      <w:permStart w:id="1485511837" w:edGrp="everyone"/>
      <w:permStart w:id="1953629510" w:edGrp="everyone"/>
      <w:r w:rsidRPr="00723A7C">
        <w:rPr>
          <w:lang w:val="en-US"/>
        </w:rPr>
        <w:t>--change user's login and password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update</w:t>
      </w:r>
      <w:proofErr w:type="gramEnd"/>
      <w:r w:rsidRPr="00194D9E">
        <w:rPr>
          <w:lang w:val="en-US"/>
        </w:rPr>
        <w:t xml:space="preserve"> users set login = ?, user_password = ? </w:t>
      </w:r>
      <w:proofErr w:type="gramStart"/>
      <w:r w:rsidRPr="00194D9E">
        <w:rPr>
          <w:lang w:val="en-US"/>
        </w:rPr>
        <w:t>where</w:t>
      </w:r>
      <w:proofErr w:type="gramEnd"/>
      <w:r w:rsidRPr="00194D9E">
        <w:rPr>
          <w:lang w:val="en-US"/>
        </w:rPr>
        <w:t xml:space="preserve"> user_id = ?</w:t>
      </w:r>
    </w:p>
    <w:p w:rsidR="00194D9E" w:rsidRPr="00E33DE9" w:rsidRDefault="00194D9E" w:rsidP="007D6E28">
      <w:pPr>
        <w:pStyle w:val="a9"/>
        <w:rPr>
          <w:lang w:val="en-US"/>
        </w:rPr>
      </w:pPr>
    </w:p>
    <w:p w:rsidR="00194D9E" w:rsidRPr="00194D9E" w:rsidRDefault="00194D9E" w:rsidP="007D6E28">
      <w:pPr>
        <w:pStyle w:val="a9"/>
        <w:rPr>
          <w:lang w:val="en-US"/>
        </w:rPr>
      </w:pPr>
      <w:r w:rsidRPr="00194D9E">
        <w:rPr>
          <w:lang w:val="en-US"/>
        </w:rPr>
        <w:t>--</w:t>
      </w:r>
      <w:r w:rsidRPr="00723A7C">
        <w:rPr>
          <w:lang w:val="en-US"/>
        </w:rPr>
        <w:t>add new user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insert</w:t>
      </w:r>
      <w:proofErr w:type="gramEnd"/>
      <w:r w:rsidRPr="00194D9E">
        <w:rPr>
          <w:lang w:val="en-US"/>
        </w:rPr>
        <w:t xml:space="preserve"> into users(user_role, login, user_password, has_access) values (?,?,?,1)</w:t>
      </w:r>
    </w:p>
    <w:p w:rsidR="00194D9E" w:rsidRPr="00E33DE9" w:rsidRDefault="00194D9E" w:rsidP="007D6E28">
      <w:pPr>
        <w:pStyle w:val="a9"/>
        <w:rPr>
          <w:lang w:val="en-US"/>
        </w:rPr>
      </w:pPr>
    </w:p>
    <w:p w:rsidR="00194D9E" w:rsidRPr="00194D9E" w:rsidRDefault="00194D9E" w:rsidP="007D6E28">
      <w:pPr>
        <w:pStyle w:val="a9"/>
        <w:rPr>
          <w:lang w:val="en-US"/>
        </w:rPr>
      </w:pPr>
      <w:r w:rsidRPr="00194D9E">
        <w:rPr>
          <w:lang w:val="en-US"/>
        </w:rPr>
        <w:t>--</w:t>
      </w:r>
      <w:r w:rsidRPr="00723A7C">
        <w:rPr>
          <w:lang w:val="en-US"/>
        </w:rPr>
        <w:t>delete user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delete</w:t>
      </w:r>
      <w:proofErr w:type="gramEnd"/>
      <w:r w:rsidRPr="00194D9E">
        <w:rPr>
          <w:lang w:val="en-US"/>
        </w:rPr>
        <w:t xml:space="preserve"> from users where user_id = ?</w:t>
      </w:r>
    </w:p>
    <w:p w:rsidR="00194D9E" w:rsidRPr="00E33DE9" w:rsidRDefault="00194D9E" w:rsidP="007D6E28">
      <w:pPr>
        <w:pStyle w:val="a9"/>
        <w:rPr>
          <w:lang w:val="en-US"/>
        </w:rPr>
      </w:pPr>
    </w:p>
    <w:p w:rsidR="00194D9E" w:rsidRPr="00194D9E" w:rsidRDefault="00194D9E" w:rsidP="007D6E28">
      <w:pPr>
        <w:pStyle w:val="a9"/>
        <w:rPr>
          <w:lang w:val="en-US"/>
        </w:rPr>
      </w:pPr>
      <w:r w:rsidRPr="00194D9E">
        <w:rPr>
          <w:lang w:val="en-US"/>
        </w:rPr>
        <w:t>--</w:t>
      </w:r>
      <w:r w:rsidR="007D6E28" w:rsidRPr="00723A7C">
        <w:rPr>
          <w:lang w:val="en-US"/>
        </w:rPr>
        <w:t>add new article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insert</w:t>
      </w:r>
      <w:proofErr w:type="gramEnd"/>
      <w:r w:rsidRPr="00194D9E">
        <w:rPr>
          <w:lang w:val="en-US"/>
        </w:rPr>
        <w:t xml:space="preserve"> into article(author, text, step) values (?,?,1)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7D6E28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</w:t>
      </w:r>
      <w:r w:rsidRPr="00723A7C">
        <w:rPr>
          <w:lang w:val="en-US"/>
        </w:rPr>
        <w:t>assign moderator to an article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lastRenderedPageBreak/>
        <w:t>update</w:t>
      </w:r>
      <w:proofErr w:type="gramEnd"/>
      <w:r w:rsidRPr="00194D9E">
        <w:rPr>
          <w:lang w:val="en-US"/>
        </w:rPr>
        <w:t xml:space="preserve"> article set moderator = (select user_id from users where login = ?), step = (select step_id from steps where step_role = 'Reading') where article_id = ?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194D9E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--block or unblock a user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update</w:t>
      </w:r>
      <w:proofErr w:type="gramEnd"/>
      <w:r w:rsidRPr="00194D9E">
        <w:rPr>
          <w:lang w:val="en-US"/>
        </w:rPr>
        <w:t xml:space="preserve"> users set has_access = ? </w:t>
      </w:r>
      <w:proofErr w:type="gramStart"/>
      <w:r w:rsidRPr="00194D9E">
        <w:rPr>
          <w:lang w:val="en-US"/>
        </w:rPr>
        <w:t>where</w:t>
      </w:r>
      <w:proofErr w:type="gramEnd"/>
      <w:r w:rsidRPr="00194D9E">
        <w:rPr>
          <w:lang w:val="en-US"/>
        </w:rPr>
        <w:t xml:space="preserve"> user_id = ?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194D9E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--assign editor and corrector to an article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update</w:t>
      </w:r>
      <w:proofErr w:type="gramEnd"/>
      <w:r w:rsidRPr="00194D9E">
        <w:rPr>
          <w:lang w:val="en-US"/>
        </w:rPr>
        <w:t xml:space="preserve"> article set editor = (select user_id from users where login = ?), corrector = (select user_id from users where login = ?),step = (select step_id from steps where step_role = 'Editing') where article_id = ?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194D9E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--delete an article</w:t>
      </w:r>
    </w:p>
    <w:p w:rsidR="00194D9E" w:rsidRPr="007D6E28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delete</w:t>
      </w:r>
      <w:proofErr w:type="gramEnd"/>
      <w:r w:rsidRPr="00194D9E">
        <w:rPr>
          <w:lang w:val="en-US"/>
        </w:rPr>
        <w:t xml:space="preserve"> from article where article_id = ?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194D9E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</w:t>
      </w:r>
      <w:proofErr w:type="gramStart"/>
      <w:r w:rsidRPr="007D6E28">
        <w:rPr>
          <w:lang w:val="en-US"/>
        </w:rPr>
        <w:t>change  article's</w:t>
      </w:r>
      <w:proofErr w:type="gramEnd"/>
      <w:r w:rsidRPr="007D6E28">
        <w:rPr>
          <w:lang w:val="en-US"/>
        </w:rPr>
        <w:t xml:space="preserve"> text</w:t>
      </w:r>
    </w:p>
    <w:p w:rsidR="00194D9E" w:rsidRPr="00E33DE9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update</w:t>
      </w:r>
      <w:proofErr w:type="gramEnd"/>
      <w:r w:rsidRPr="00194D9E">
        <w:rPr>
          <w:lang w:val="en-US"/>
        </w:rPr>
        <w:t xml:space="preserve"> article set text = ? </w:t>
      </w:r>
      <w:proofErr w:type="gramStart"/>
      <w:r w:rsidRPr="00194D9E">
        <w:rPr>
          <w:lang w:val="en-US"/>
        </w:rPr>
        <w:t>where</w:t>
      </w:r>
      <w:proofErr w:type="gramEnd"/>
      <w:r w:rsidRPr="00194D9E">
        <w:rPr>
          <w:lang w:val="en-US"/>
        </w:rPr>
        <w:t xml:space="preserve"> article_id = ?</w:t>
      </w:r>
    </w:p>
    <w:p w:rsidR="007D6E28" w:rsidRPr="00E33DE9" w:rsidRDefault="007D6E28" w:rsidP="007D6E28">
      <w:pPr>
        <w:pStyle w:val="a9"/>
        <w:rPr>
          <w:lang w:val="en-US"/>
        </w:rPr>
      </w:pPr>
    </w:p>
    <w:p w:rsidR="007D6E28" w:rsidRPr="00194D9E" w:rsidRDefault="007D6E28" w:rsidP="007D6E28">
      <w:pPr>
        <w:pStyle w:val="a9"/>
        <w:rPr>
          <w:lang w:val="en-US"/>
        </w:rPr>
      </w:pPr>
      <w:r w:rsidRPr="007D6E28">
        <w:rPr>
          <w:lang w:val="en-US"/>
        </w:rPr>
        <w:t>--chance article's step</w:t>
      </w:r>
    </w:p>
    <w:p w:rsidR="00194D9E" w:rsidRPr="00194D9E" w:rsidRDefault="00194D9E" w:rsidP="007D6E28">
      <w:pPr>
        <w:pStyle w:val="a9"/>
        <w:rPr>
          <w:lang w:val="en-US"/>
        </w:rPr>
      </w:pPr>
      <w:proofErr w:type="gramStart"/>
      <w:r w:rsidRPr="00194D9E">
        <w:rPr>
          <w:lang w:val="en-US"/>
        </w:rPr>
        <w:t>update</w:t>
      </w:r>
      <w:proofErr w:type="gramEnd"/>
      <w:r w:rsidRPr="00194D9E">
        <w:rPr>
          <w:lang w:val="en-US"/>
        </w:rPr>
        <w:t xml:space="preserve"> article set step = (select step_id from steps where step_role = ?) where article_id = ?</w:t>
      </w:r>
    </w:p>
    <w:permEnd w:id="1485511837"/>
    <w:permEnd w:id="1953629510"/>
    <w:p w:rsidR="00EA78AA" w:rsidRPr="003234BB" w:rsidRDefault="00EA78AA" w:rsidP="00EA78AA">
      <w:pPr>
        <w:pStyle w:val="1"/>
      </w:pPr>
      <w:r w:rsidRPr="003234BB"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2B71C6" w:rsidRDefault="00AA1950" w:rsidP="00EA78AA">
      <w:permStart w:id="1225919216" w:edGrp="everyone"/>
      <w:r>
        <w:t xml:space="preserve">Пройдя авторизацию, администратор оказывается на своей основной странице, где он может видеть всех пользователей системы, их роль, логин, пароль и </w:t>
      </w:r>
      <w:r w:rsidR="002F3365">
        <w:t>возможность доступа к системе (рисунок 3).</w:t>
      </w:r>
    </w:p>
    <w:p w:rsidR="00AA1950" w:rsidRDefault="00A3578A" w:rsidP="00EA78AA">
      <w:r>
        <w:rPr>
          <w:noProof/>
          <w:lang w:eastAsia="ru-RU"/>
        </w:rPr>
        <w:lastRenderedPageBreak/>
        <w:drawing>
          <wp:inline distT="0" distB="0" distL="0" distR="0" wp14:anchorId="5C0BD440" wp14:editId="4CDA7E4E">
            <wp:extent cx="4815840" cy="6629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65" w:rsidRDefault="002F3365" w:rsidP="002F3365">
      <w:r>
        <w:t>Рисунок 3 – Список пользователей системы</w:t>
      </w:r>
      <w:r w:rsidR="00DA1D2A">
        <w:t>.</w:t>
      </w:r>
    </w:p>
    <w:p w:rsidR="002F3365" w:rsidRPr="00106907" w:rsidRDefault="002F3365" w:rsidP="002F3365"/>
    <w:p w:rsidR="002F3365" w:rsidRDefault="002F3365" w:rsidP="00EA78AA">
      <w:r>
        <w:t xml:space="preserve">Администратор может удалить пользователя, нажав на кнопку "Удалить" рядом с соответствующим пользователем. Также он может отредактировать данные пользователя, нажав на кнопку "Редактировать" рядом с пользователем, после этого откроется форма редактирования, </w:t>
      </w:r>
      <w:r w:rsidR="00A3578A">
        <w:t>в которой можно поменять логин и пароль пользователя и сохранить изменения, нажав кнопку "Edit".</w:t>
      </w:r>
    </w:p>
    <w:p w:rsidR="00A3578A" w:rsidRDefault="00A3578A" w:rsidP="00EA78AA">
      <w:r>
        <w:lastRenderedPageBreak/>
        <w:t>Также администратор может добавить нового пользователя. Для этого на странице есть форма, где нужно ввести логин, пароль и роль нового пользователя, после этого нажать "Добавить". Администратор посмотреть статьи, присланные авторами и назначить к ним модератора. Для этого из выпадающего списка около нужной статьи надо выбрать модератора, который будет ответственным за эту статью, и нажать кнопку "Назначить".</w:t>
      </w:r>
    </w:p>
    <w:p w:rsidR="00A3578A" w:rsidRDefault="00A3578A" w:rsidP="00EA78AA">
      <w:r>
        <w:rPr>
          <w:noProof/>
          <w:lang w:eastAsia="ru-RU"/>
        </w:rPr>
        <w:drawing>
          <wp:inline distT="0" distB="0" distL="0" distR="0" wp14:anchorId="752C551E" wp14:editId="40CA577C">
            <wp:extent cx="5935980" cy="1874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DB7" w:rsidRDefault="00261DB7" w:rsidP="00EA78AA">
      <w:r>
        <w:t>Рисунок 4 – Добавление пользователя и назначение модератора статье.</w:t>
      </w:r>
    </w:p>
    <w:permEnd w:id="1225919216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DA1D2A" w:rsidRDefault="00DA1D2A" w:rsidP="00FA4610">
      <w:permStart w:id="1621429731" w:edGrp="everyone"/>
      <w:r>
        <w:t>Модератор видит всех пользователей системы, их логин, роль и возможность доступа. Он может заблокировать любого пользователя кроме администратора. Для этого рядом с этим пользователем нужно нажать кнопку "Заблокировать", после чего этот пользователь не сможет входить в систему. Чтобы вернуть пользователю доступ, надо нажать кнопку "Разблокировать" рядом с этим пользователем.</w:t>
      </w:r>
    </w:p>
    <w:p w:rsidR="00DA1D2A" w:rsidRDefault="00DA1D2A" w:rsidP="00FA4610"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F3502A4" wp14:editId="2FB34876">
            <wp:extent cx="3520440" cy="5044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2A" w:rsidRDefault="00DA1D2A" w:rsidP="00DA1D2A">
      <w:r>
        <w:t>Рисунок 5 – Информация о пользователях.</w:t>
      </w:r>
    </w:p>
    <w:p w:rsidR="00DA1D2A" w:rsidRDefault="00DA1D2A" w:rsidP="00FA4610"/>
    <w:p w:rsidR="00DA1D2A" w:rsidRDefault="00DA1D2A" w:rsidP="00FA4610">
      <w:r>
        <w:t xml:space="preserve">Также модератор </w:t>
      </w:r>
      <w:r w:rsidR="00067927">
        <w:t xml:space="preserve">может просматривать статьи, которые ему назначены. Он может удалить статью, либо отправить ей на дальнейшую редакцию. Для этого надо выбрать из выпадающих списков редактора и корректора, которые будут </w:t>
      </w:r>
      <w:proofErr w:type="gramStart"/>
      <w:r w:rsidR="00067927">
        <w:t>редактировать</w:t>
      </w:r>
      <w:proofErr w:type="gramEnd"/>
      <w:r w:rsidR="00067927">
        <w:t xml:space="preserve"> и корректировать эту статью соответственно, после чего нажать "Назначить".</w:t>
      </w:r>
    </w:p>
    <w:p w:rsidR="00067927" w:rsidRDefault="00067927" w:rsidP="00FA4610">
      <w:r>
        <w:rPr>
          <w:noProof/>
          <w:lang w:eastAsia="ru-RU"/>
        </w:rPr>
        <w:drawing>
          <wp:inline distT="0" distB="0" distL="0" distR="0" wp14:anchorId="0BEFAC84" wp14:editId="04B9E8AC">
            <wp:extent cx="5928360" cy="1386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927" w:rsidRDefault="00067927" w:rsidP="00FA4610">
      <w:r>
        <w:t>Рисунок 6 – Просмотр статей.</w:t>
      </w:r>
    </w:p>
    <w:permEnd w:id="1621429731"/>
    <w:p w:rsidR="00EA78AA" w:rsidRPr="003234BB" w:rsidRDefault="00EA78AA" w:rsidP="00A30729">
      <w:pPr>
        <w:pStyle w:val="2"/>
      </w:pPr>
      <w:r w:rsidRPr="003234BB">
        <w:lastRenderedPageBreak/>
        <w:t xml:space="preserve">Инструкция </w:t>
      </w:r>
      <w:permStart w:id="1883989361" w:edGrp="everyone"/>
      <w:r w:rsidR="0033327B">
        <w:t>автора</w:t>
      </w:r>
    </w:p>
    <w:p w:rsidR="00864BB5" w:rsidRDefault="00864BB5" w:rsidP="00AA1950">
      <w:r>
        <w:t>Автор может добавлять свои статьи в систему</w:t>
      </w:r>
      <w:r w:rsidR="00F8776F">
        <w:t>, для этого те</w:t>
      </w:r>
      <w:proofErr w:type="gramStart"/>
      <w:r w:rsidR="00F8776F">
        <w:t>кст ст</w:t>
      </w:r>
      <w:proofErr w:type="gramEnd"/>
      <w:r w:rsidR="00F8776F">
        <w:t>атьи нужно ввести в поле ввода, после чего нажать кнопку "Добавить". Также автор может просматривать уже опубликованные статьи с информацией об их авторе, модераторе, корректоре и редакторе.</w:t>
      </w:r>
    </w:p>
    <w:p w:rsidR="00F8776F" w:rsidRDefault="00F8776F" w:rsidP="00AA1950">
      <w:r>
        <w:rPr>
          <w:noProof/>
          <w:lang w:eastAsia="ru-RU"/>
        </w:rPr>
        <w:drawing>
          <wp:inline distT="0" distB="0" distL="0" distR="0" wp14:anchorId="2927768B" wp14:editId="69FB7841">
            <wp:extent cx="5935980" cy="2369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76F" w:rsidRDefault="00F8776F" w:rsidP="00F8776F">
      <w:r>
        <w:t>Рисунок 6 – Страница автора.</w:t>
      </w:r>
    </w:p>
    <w:p w:rsidR="0033327B" w:rsidRDefault="0033327B" w:rsidP="0033327B">
      <w:pPr>
        <w:pStyle w:val="2"/>
      </w:pPr>
      <w:r>
        <w:t>Инструкция редактора/корректора</w:t>
      </w:r>
    </w:p>
    <w:p w:rsidR="00F8776F" w:rsidRDefault="00F8776F" w:rsidP="0033327B">
      <w:r>
        <w:t>На странице данного пользователя отображаются назначенные ему статьи.</w:t>
      </w:r>
      <w:r w:rsidRPr="00F8776F">
        <w:t xml:space="preserve"> </w:t>
      </w:r>
      <w:r>
        <w:t>Редактор и корректор могут исправить в них ошибки. Редактор исправляет содержание текста, а корректор исправляет ошибки.</w:t>
      </w:r>
    </w:p>
    <w:p w:rsidR="00F8776F" w:rsidRDefault="00F8776F" w:rsidP="0033327B">
      <w:r>
        <w:t>Чтобы отредактировать статью, нужно нажать на кнопку "Edit" рядом с ней, после чего можно будет исправить её текст. Чтобы сохранить изменения, следует нажать кнопку "Save".</w:t>
      </w:r>
      <w:r w:rsidR="005A114C">
        <w:t xml:space="preserve"> Чтобы закончить работу со статьей, нужно нажать кнопку "Завершить редактирование".</w:t>
      </w:r>
    </w:p>
    <w:p w:rsidR="005A114C" w:rsidRDefault="005A114C" w:rsidP="0033327B">
      <w:r>
        <w:rPr>
          <w:noProof/>
          <w:lang w:eastAsia="ru-RU"/>
        </w:rPr>
        <w:drawing>
          <wp:inline distT="0" distB="0" distL="0" distR="0" wp14:anchorId="6F413392" wp14:editId="33645FB3">
            <wp:extent cx="5935980" cy="1394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7B" w:rsidRDefault="005A114C" w:rsidP="00AA1950">
      <w:r>
        <w:t>Рисунок 7 – Редактирование статьи.</w:t>
      </w:r>
    </w:p>
    <w:permEnd w:id="1883989361"/>
    <w:p w:rsidR="00EA78AA" w:rsidRPr="003234BB" w:rsidRDefault="00EA78AA" w:rsidP="005B4C52">
      <w:pPr>
        <w:pStyle w:val="1"/>
        <w:ind w:left="357" w:hanging="357"/>
      </w:pPr>
      <w:r w:rsidRPr="003234BB">
        <w:lastRenderedPageBreak/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E33DE9" w:rsidRDefault="00E33DE9" w:rsidP="00E33DE9">
      <w:pPr>
        <w:pStyle w:val="2"/>
      </w:pPr>
      <w:permStart w:id="189542789" w:edGrp="everyone"/>
      <w:r>
        <w:t>FrontController</w:t>
      </w:r>
    </w:p>
    <w:p w:rsidR="002020C7" w:rsidRPr="002020C7" w:rsidRDefault="002020C7" w:rsidP="002020C7">
      <w:pPr>
        <w:pStyle w:val="a9"/>
        <w:rPr>
          <w:lang w:val="en-US"/>
        </w:rPr>
      </w:pP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class FrontController extends HttpServlet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final static String ADMIN_URL = "/02_06_malistova/journal?action=admin";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final static String LOGIN_URL = "/02_06_malistova/journal?action=login";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final static String AUTHOR_URL = "/02_06_malistova/journal?action=author";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final static String MODERATOR_URL = "/02_06_malistova/journal?action=moderator";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public</w:t>
      </w:r>
      <w:proofErr w:type="gramEnd"/>
      <w:r w:rsidRPr="002020C7">
        <w:rPr>
          <w:lang w:val="en-US"/>
        </w:rPr>
        <w:t xml:space="preserve"> final static String EDITS_URL = "/02_06_malistova/journal?action=edits";</w:t>
      </w:r>
    </w:p>
    <w:p w:rsidR="002020C7" w:rsidRPr="002020C7" w:rsidRDefault="002020C7" w:rsidP="002020C7">
      <w:pPr>
        <w:pStyle w:val="a9"/>
        <w:rPr>
          <w:lang w:val="en-US"/>
        </w:rPr>
      </w:pP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HttpSession session = null;</w:t>
      </w:r>
    </w:p>
    <w:p w:rsidR="002020C7" w:rsidRPr="002020C7" w:rsidRDefault="002020C7" w:rsidP="002020C7">
      <w:pPr>
        <w:pStyle w:val="a9"/>
        <w:rPr>
          <w:lang w:val="en-US"/>
        </w:rPr>
      </w:pP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private</w:t>
      </w:r>
      <w:proofErr w:type="gramEnd"/>
      <w:r w:rsidRPr="002020C7">
        <w:rPr>
          <w:lang w:val="en-US"/>
        </w:rPr>
        <w:t xml:space="preserve"> Users user;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private</w:t>
      </w:r>
      <w:proofErr w:type="gramEnd"/>
      <w:r w:rsidRPr="002020C7">
        <w:rPr>
          <w:lang w:val="en-US"/>
        </w:rPr>
        <w:t xml:space="preserve"> UsersDao userDao = new UsersDao();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private</w:t>
      </w:r>
      <w:proofErr w:type="gramEnd"/>
      <w:r w:rsidRPr="002020C7">
        <w:rPr>
          <w:lang w:val="en-US"/>
        </w:rPr>
        <w:t xml:space="preserve"> UserGroupDao groupDao = new UserGroupDao();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private</w:t>
      </w:r>
      <w:proofErr w:type="gramEnd"/>
      <w:r w:rsidRPr="002020C7">
        <w:rPr>
          <w:lang w:val="en-US"/>
        </w:rPr>
        <w:t xml:space="preserve"> ArticleDao articleDao = new ArticleDao();</w:t>
      </w:r>
    </w:p>
    <w:p w:rsidR="002020C7" w:rsidRPr="002020C7" w:rsidRDefault="002020C7" w:rsidP="002020C7">
      <w:pPr>
        <w:pStyle w:val="a9"/>
        <w:rPr>
          <w:lang w:val="en-US"/>
        </w:rPr>
      </w:pP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/**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Urls for the method POST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@param request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@param response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@throws ServletException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@throws IOException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*/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protected</w:t>
      </w:r>
      <w:proofErr w:type="gramEnd"/>
      <w:r w:rsidRPr="002020C7">
        <w:rPr>
          <w:lang w:val="en-US"/>
        </w:rPr>
        <w:t xml:space="preserve"> void doPost(HttpServletRequest request, HttpServletResponse response) throws ServletException, IOException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String action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"action");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</w:t>
      </w:r>
      <w:proofErr w:type="gramStart"/>
      <w:r w:rsidRPr="002020C7">
        <w:rPr>
          <w:lang w:val="en-US"/>
        </w:rPr>
        <w:t>session</w:t>
      </w:r>
      <w:proofErr w:type="gramEnd"/>
      <w:r w:rsidRPr="002020C7">
        <w:rPr>
          <w:lang w:val="en-US"/>
        </w:rPr>
        <w:t xml:space="preserve"> = request.getSession();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</w:t>
      </w:r>
      <w:proofErr w:type="gramStart"/>
      <w:r w:rsidRPr="002020C7">
        <w:rPr>
          <w:lang w:val="en-US"/>
        </w:rPr>
        <w:t>if</w:t>
      </w:r>
      <w:proofErr w:type="gramEnd"/>
      <w:r w:rsidRPr="002020C7">
        <w:rPr>
          <w:lang w:val="en-US"/>
        </w:rPr>
        <w:t xml:space="preserve"> (action != null)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</w:t>
      </w:r>
      <w:proofErr w:type="gramStart"/>
      <w:r w:rsidRPr="002020C7">
        <w:rPr>
          <w:lang w:val="en-US"/>
        </w:rPr>
        <w:t>switch</w:t>
      </w:r>
      <w:proofErr w:type="gramEnd"/>
      <w:r w:rsidRPr="002020C7">
        <w:rPr>
          <w:lang w:val="en-US"/>
        </w:rPr>
        <w:t xml:space="preserve"> (action)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"login":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login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"login");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password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"password");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user</w:t>
      </w:r>
      <w:proofErr w:type="gramEnd"/>
      <w:r w:rsidRPr="002020C7">
        <w:rPr>
          <w:lang w:val="en-US"/>
        </w:rPr>
        <w:t xml:space="preserve"> = userDao.findUser(login, password);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if</w:t>
      </w:r>
      <w:proofErr w:type="gramEnd"/>
      <w:r w:rsidRPr="002020C7">
        <w:rPr>
          <w:lang w:val="en-US"/>
        </w:rPr>
        <w:t xml:space="preserve"> (user != null)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String role = </w:t>
      </w:r>
      <w:proofErr w:type="gramStart"/>
      <w:r w:rsidRPr="002020C7">
        <w:rPr>
          <w:lang w:val="en-US"/>
        </w:rPr>
        <w:t>user.getUserGroup(</w:t>
      </w:r>
      <w:proofErr w:type="gramEnd"/>
      <w:r w:rsidRPr="002020C7">
        <w:rPr>
          <w:lang w:val="en-US"/>
        </w:rPr>
        <w:t>).getGroupName();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</w:t>
      </w:r>
      <w:proofErr w:type="gramStart"/>
      <w:r w:rsidRPr="002020C7">
        <w:rPr>
          <w:lang w:val="en-US"/>
        </w:rPr>
        <w:t>session.setAttribute(</w:t>
      </w:r>
      <w:proofErr w:type="gramEnd"/>
      <w:r w:rsidRPr="002020C7">
        <w:rPr>
          <w:lang w:val="en-US"/>
        </w:rPr>
        <w:t>"name", user.getUserId());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</w:t>
      </w:r>
      <w:proofErr w:type="gramStart"/>
      <w:r w:rsidRPr="002020C7">
        <w:rPr>
          <w:lang w:val="en-US"/>
        </w:rPr>
        <w:t>session.setAttribute(</w:t>
      </w:r>
      <w:proofErr w:type="gramEnd"/>
      <w:r w:rsidRPr="002020C7">
        <w:rPr>
          <w:lang w:val="en-US"/>
        </w:rPr>
        <w:t>"userGroup", role);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</w:t>
      </w:r>
      <w:proofErr w:type="gramStart"/>
      <w:r w:rsidRPr="002020C7">
        <w:rPr>
          <w:lang w:val="en-US"/>
        </w:rPr>
        <w:t>switch</w:t>
      </w:r>
      <w:proofErr w:type="gramEnd"/>
      <w:r w:rsidRPr="002020C7">
        <w:rPr>
          <w:lang w:val="en-US"/>
        </w:rPr>
        <w:t xml:space="preserve"> (role)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"Administrator":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    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ADMIN_URL);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"Author":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AUTHOR_URL);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"Moderator":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MODERATOR_URL);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"Editor":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"Corrector":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EDITS_URL);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</w:t>
      </w:r>
      <w:proofErr w:type="gramStart"/>
      <w:r w:rsidRPr="002020C7">
        <w:rPr>
          <w:lang w:val="en-US"/>
        </w:rPr>
        <w:t>default</w:t>
      </w:r>
      <w:proofErr w:type="gramEnd"/>
      <w:r w:rsidRPr="002020C7">
        <w:rPr>
          <w:lang w:val="en-US"/>
        </w:rPr>
        <w:t>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LOGIN_URL);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} else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LOGIN_URL);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"adminedituser":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editedUserId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"getEditedId");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users = </w:t>
      </w:r>
      <w:proofErr w:type="gramStart"/>
      <w:r w:rsidRPr="002020C7">
        <w:rPr>
          <w:lang w:val="en-US"/>
        </w:rPr>
        <w:t>userDao.selectUsers(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List&lt;UserGroups&gt; roles = </w:t>
      </w:r>
      <w:proofErr w:type="gramStart"/>
      <w:r w:rsidRPr="002020C7">
        <w:rPr>
          <w:lang w:val="en-US"/>
        </w:rPr>
        <w:t>groupDao.selectRoles(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Users editedUser = </w:t>
      </w:r>
      <w:proofErr w:type="gramStart"/>
      <w:r w:rsidRPr="002020C7">
        <w:rPr>
          <w:lang w:val="en-US"/>
        </w:rPr>
        <w:t>userDao.getUserById(</w:t>
      </w:r>
      <w:proofErr w:type="gramEnd"/>
      <w:r w:rsidRPr="002020C7">
        <w:rPr>
          <w:lang w:val="en-US"/>
        </w:rPr>
        <w:t>Integer.parseInt(editedUserId));</w:t>
      </w:r>
    </w:p>
    <w:p w:rsidR="002020C7" w:rsidRPr="002020C7" w:rsidRDefault="002020C7" w:rsidP="002020C7">
      <w:pPr>
        <w:pStyle w:val="a9"/>
        <w:rPr>
          <w:lang w:val="en-US"/>
        </w:rPr>
      </w:pP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"users", users);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"roles", roles);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"editedUser", editedUser);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"pages/admin.jsp").forward(request,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"useredited":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newUserLogin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"login");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newPassword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"password");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userId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"editedUserId");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                    </w:t>
      </w:r>
      <w:proofErr w:type="gramStart"/>
      <w:r w:rsidRPr="002020C7">
        <w:rPr>
          <w:lang w:val="en-US"/>
        </w:rPr>
        <w:t>userDao.updateUser(</w:t>
      </w:r>
      <w:proofErr w:type="gramEnd"/>
      <w:r w:rsidRPr="002020C7">
        <w:rPr>
          <w:lang w:val="en-US"/>
        </w:rPr>
        <w:t>newUserLogin, newPassword, Integer.parseInt(userId));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ADMIN_URL);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"adminadduser":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login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"login");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password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"password");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roleName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"role");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UserGroups role = </w:t>
      </w:r>
      <w:proofErr w:type="gramStart"/>
      <w:r w:rsidRPr="002020C7">
        <w:rPr>
          <w:lang w:val="en-US"/>
        </w:rPr>
        <w:t>groupDao.getUserGroupName(</w:t>
      </w:r>
      <w:proofErr w:type="gramEnd"/>
      <w:r w:rsidRPr="002020C7">
        <w:rPr>
          <w:lang w:val="en-US"/>
        </w:rPr>
        <w:t>roleName);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userDao.addUser(</w:t>
      </w:r>
      <w:proofErr w:type="gramEnd"/>
      <w:r w:rsidRPr="002020C7">
        <w:rPr>
          <w:lang w:val="en-US"/>
        </w:rPr>
        <w:t>role.getUserGroupId(), login, password);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ADMIN_URL);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"admindeleteuser":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deletedUserId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"getDeletedId");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userDao.deleteUser(</w:t>
      </w:r>
      <w:proofErr w:type="gramEnd"/>
      <w:r w:rsidRPr="002020C7">
        <w:rPr>
          <w:lang w:val="en-US"/>
        </w:rPr>
        <w:t>Integer.parseInt(deletedUserId));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ADMIN_URL);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"authoraddarticle":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text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"articletext");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int</w:t>
      </w:r>
      <w:proofErr w:type="gramEnd"/>
      <w:r w:rsidRPr="002020C7">
        <w:rPr>
          <w:lang w:val="en-US"/>
        </w:rPr>
        <w:t xml:space="preserve"> author = (int) session.getAttribute("name");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articleDao.addArticle(</w:t>
      </w:r>
      <w:proofErr w:type="gramEnd"/>
      <w:r w:rsidRPr="002020C7">
        <w:rPr>
          <w:lang w:val="en-US"/>
        </w:rPr>
        <w:t>author, text);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AUTHOR_URL);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"assignmoder":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article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"chosenarticle");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moder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"moder");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articleDao.assignModer(</w:t>
      </w:r>
      <w:proofErr w:type="gramEnd"/>
      <w:r w:rsidRPr="002020C7">
        <w:rPr>
          <w:lang w:val="en-US"/>
        </w:rPr>
        <w:t>article, moder);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ADMIN_URL);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"blockuser":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blockedUser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"getBlockedId");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userDao.blockUser(</w:t>
      </w:r>
      <w:proofErr w:type="gramEnd"/>
      <w:r w:rsidRPr="002020C7">
        <w:rPr>
          <w:lang w:val="en-US"/>
        </w:rPr>
        <w:t>Integer.parseInt(blockedUser), false);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MODERATOR_URL);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"unblockuser":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unblockedUser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"getUnblockedId");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userDao.blockUser(</w:t>
      </w:r>
      <w:proofErr w:type="gramEnd"/>
      <w:r w:rsidRPr="002020C7">
        <w:rPr>
          <w:lang w:val="en-US"/>
        </w:rPr>
        <w:t>Integer.parseInt(unblockedUser), true);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MODERATOR_URL);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"deletearticle":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deletedArticle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"deletedarticle");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articleDao.deleteArticle(</w:t>
      </w:r>
      <w:proofErr w:type="gramEnd"/>
      <w:r w:rsidRPr="002020C7">
        <w:rPr>
          <w:lang w:val="en-US"/>
        </w:rPr>
        <w:t>Integer.parseInt(deletedArticle));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MODERATOR_URL);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"assigneditorcorrector":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article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"chosenarticle");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editor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"edit");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corrector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"correct");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articleDao.assignEditorCorrector(</w:t>
      </w:r>
      <w:proofErr w:type="gramEnd"/>
      <w:r w:rsidRPr="002020C7">
        <w:rPr>
          <w:lang w:val="en-US"/>
        </w:rPr>
        <w:t>article, editor, corrector);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MODERATOR_URL);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"editarticle":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                String articleId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"getEditedId");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articleText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"articletext");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articleDao.updateArticle(</w:t>
      </w:r>
      <w:proofErr w:type="gramEnd"/>
      <w:r w:rsidRPr="002020C7">
        <w:rPr>
          <w:lang w:val="en-US"/>
        </w:rPr>
        <w:t>articleText, Integer.parseInt(articleId));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EDITS_URL);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"articleedits":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String editedArticleId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"getEditedArticleId");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Users user = </w:t>
      </w:r>
      <w:proofErr w:type="gramStart"/>
      <w:r w:rsidRPr="002020C7">
        <w:rPr>
          <w:lang w:val="en-US"/>
        </w:rPr>
        <w:t>userDao.getUserById(</w:t>
      </w:r>
      <w:proofErr w:type="gramEnd"/>
      <w:r w:rsidRPr="002020C7">
        <w:rPr>
          <w:lang w:val="en-US"/>
        </w:rPr>
        <w:t>(int)session.getAttribute("name"));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List&lt;Articles&gt; articles = </w:t>
      </w:r>
      <w:proofErr w:type="gramStart"/>
      <w:r w:rsidRPr="002020C7">
        <w:rPr>
          <w:lang w:val="en-US"/>
        </w:rPr>
        <w:t>articleDao.selectArticles(</w:t>
      </w:r>
      <w:proofErr w:type="gramEnd"/>
      <w:r w:rsidRPr="002020C7">
        <w:rPr>
          <w:lang w:val="en-US"/>
        </w:rPr>
        <w:t>user.getUserId(), user.getUserGroup().getGroupName());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Articles editedArticle = </w:t>
      </w:r>
      <w:proofErr w:type="gramStart"/>
      <w:r w:rsidRPr="002020C7">
        <w:rPr>
          <w:lang w:val="en-US"/>
        </w:rPr>
        <w:t>articleDao.getArticleById(</w:t>
      </w:r>
      <w:proofErr w:type="gramEnd"/>
      <w:r w:rsidRPr="002020C7">
        <w:rPr>
          <w:lang w:val="en-US"/>
        </w:rPr>
        <w:t>Integer.parseInt(editedArticleId));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"editedArticle", editedArticle);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"articles", 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"pages/edits.jsp").forward(request,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"assignnext":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String editedDone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"getEditedDoneId");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articleDao.assignNext(</w:t>
      </w:r>
      <w:proofErr w:type="gramEnd"/>
      <w:r w:rsidRPr="002020C7">
        <w:rPr>
          <w:lang w:val="en-US"/>
        </w:rPr>
        <w:t>articleDao.getArticleById(Integer.parseInt(editedDone)));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EDITS_URL);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"logout":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session.setAttribute(</w:t>
      </w:r>
      <w:proofErr w:type="gramEnd"/>
      <w:r w:rsidRPr="002020C7">
        <w:rPr>
          <w:lang w:val="en-US"/>
        </w:rPr>
        <w:t>"name", null);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session.setAttribute(</w:t>
      </w:r>
      <w:proofErr w:type="gramEnd"/>
      <w:r w:rsidRPr="002020C7">
        <w:rPr>
          <w:lang w:val="en-US"/>
        </w:rPr>
        <w:t>"userGroup", null);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response.sendRedirect(</w:t>
      </w:r>
      <w:proofErr w:type="gramEnd"/>
      <w:r w:rsidRPr="002020C7">
        <w:rPr>
          <w:lang w:val="en-US"/>
        </w:rPr>
        <w:t>LOGIN_URL);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default</w:t>
      </w:r>
      <w:proofErr w:type="gramEnd"/>
      <w:r w:rsidRPr="002020C7">
        <w:rPr>
          <w:lang w:val="en-US"/>
        </w:rPr>
        <w:t>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}</w:t>
      </w:r>
    </w:p>
    <w:p w:rsidR="002020C7" w:rsidRPr="002020C7" w:rsidRDefault="002020C7" w:rsidP="002020C7">
      <w:pPr>
        <w:pStyle w:val="a9"/>
        <w:rPr>
          <w:lang w:val="en-US"/>
        </w:rPr>
      </w:pP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/**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Urls for the method GET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@param request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@param response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@throws ServletException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 @throws IOException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*/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</w:t>
      </w:r>
      <w:proofErr w:type="gramStart"/>
      <w:r w:rsidRPr="002020C7">
        <w:rPr>
          <w:lang w:val="en-US"/>
        </w:rPr>
        <w:t>protected</w:t>
      </w:r>
      <w:proofErr w:type="gramEnd"/>
      <w:r w:rsidRPr="002020C7">
        <w:rPr>
          <w:lang w:val="en-US"/>
        </w:rPr>
        <w:t xml:space="preserve"> void doGet(HttpServletRequest request, HttpServletResponse response) throws ServletException, IOException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String action = </w:t>
      </w:r>
      <w:proofErr w:type="gramStart"/>
      <w:r w:rsidRPr="002020C7">
        <w:rPr>
          <w:lang w:val="en-US"/>
        </w:rPr>
        <w:t>request.getParameter(</w:t>
      </w:r>
      <w:proofErr w:type="gramEnd"/>
      <w:r w:rsidRPr="002020C7">
        <w:rPr>
          <w:lang w:val="en-US"/>
        </w:rPr>
        <w:t>"action");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</w:t>
      </w:r>
      <w:proofErr w:type="gramStart"/>
      <w:r w:rsidRPr="002020C7">
        <w:rPr>
          <w:lang w:val="en-US"/>
        </w:rPr>
        <w:t>session</w:t>
      </w:r>
      <w:proofErr w:type="gramEnd"/>
      <w:r w:rsidRPr="002020C7">
        <w:rPr>
          <w:lang w:val="en-US"/>
        </w:rPr>
        <w:t xml:space="preserve"> = request.getSession();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</w:t>
      </w:r>
      <w:proofErr w:type="gramStart"/>
      <w:r w:rsidRPr="002020C7">
        <w:rPr>
          <w:lang w:val="en-US"/>
        </w:rPr>
        <w:t>if</w:t>
      </w:r>
      <w:proofErr w:type="gramEnd"/>
      <w:r w:rsidRPr="002020C7">
        <w:rPr>
          <w:lang w:val="en-US"/>
        </w:rPr>
        <w:t xml:space="preserve"> (action != null)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</w:t>
      </w:r>
      <w:proofErr w:type="gramStart"/>
      <w:r w:rsidRPr="002020C7">
        <w:rPr>
          <w:lang w:val="en-US"/>
        </w:rPr>
        <w:t>switch</w:t>
      </w:r>
      <w:proofErr w:type="gramEnd"/>
      <w:r w:rsidRPr="002020C7">
        <w:rPr>
          <w:lang w:val="en-US"/>
        </w:rPr>
        <w:t xml:space="preserve"> (action)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"login":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"pages/login.jsp").forward(request,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"admin":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users = </w:t>
      </w:r>
      <w:proofErr w:type="gramStart"/>
      <w:r w:rsidRPr="002020C7">
        <w:rPr>
          <w:lang w:val="en-US"/>
        </w:rPr>
        <w:t>userDao.selectUsers(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Users user = </w:t>
      </w:r>
      <w:proofErr w:type="gramStart"/>
      <w:r w:rsidRPr="002020C7">
        <w:rPr>
          <w:lang w:val="en-US"/>
        </w:rPr>
        <w:t>userDao.getUserById(</w:t>
      </w:r>
      <w:proofErr w:type="gramEnd"/>
      <w:r w:rsidRPr="002020C7">
        <w:rPr>
          <w:lang w:val="en-US"/>
        </w:rPr>
        <w:t>(int)session.getAttribute("name"));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List&lt;Articles&gt; articles = </w:t>
      </w:r>
      <w:proofErr w:type="gramStart"/>
      <w:r w:rsidRPr="002020C7">
        <w:rPr>
          <w:lang w:val="en-US"/>
        </w:rPr>
        <w:t>articleDao.selectArticles(</w:t>
      </w:r>
      <w:proofErr w:type="gramEnd"/>
      <w:r w:rsidRPr="002020C7">
        <w:rPr>
          <w:lang w:val="en-US"/>
        </w:rPr>
        <w:t>user.getUserId(), user.getUserGroup().getGroupName());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List&lt;UserGroups&gt; roles = </w:t>
      </w:r>
      <w:proofErr w:type="gramStart"/>
      <w:r w:rsidRPr="002020C7">
        <w:rPr>
          <w:lang w:val="en-US"/>
        </w:rPr>
        <w:t>groupDao.selectRoles(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moders = </w:t>
      </w:r>
      <w:proofErr w:type="gramStart"/>
      <w:r w:rsidRPr="002020C7">
        <w:rPr>
          <w:lang w:val="en-US"/>
        </w:rPr>
        <w:t>userDao.selectSpecificRole(</w:t>
      </w:r>
      <w:proofErr w:type="gramEnd"/>
      <w:r w:rsidRPr="002020C7">
        <w:rPr>
          <w:lang w:val="en-US"/>
        </w:rPr>
        <w:t>"Moderator");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"users", users);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"roles", roles);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"articles", 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"editedUser", null);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"moders", moders);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"session", 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"pages/admin.jsp").forward(request,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"author":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List&lt;Articles&gt; articles = </w:t>
      </w:r>
      <w:proofErr w:type="gramStart"/>
      <w:r w:rsidRPr="002020C7">
        <w:rPr>
          <w:lang w:val="en-US"/>
        </w:rPr>
        <w:t>articleDao.selectArticles(</w:t>
      </w:r>
      <w:proofErr w:type="gramEnd"/>
      <w:r w:rsidRPr="002020C7">
        <w:rPr>
          <w:lang w:val="en-US"/>
        </w:rPr>
        <w:t>user.getUserId(), user.getUserGroup().getGroupName());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"articles", 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"pages/author.jsp").forward(request,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lastRenderedPageBreak/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"moderator":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users = </w:t>
      </w:r>
      <w:proofErr w:type="gramStart"/>
      <w:r w:rsidRPr="002020C7">
        <w:rPr>
          <w:lang w:val="en-US"/>
        </w:rPr>
        <w:t>userDao.selectUsers(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Users user = </w:t>
      </w:r>
      <w:proofErr w:type="gramStart"/>
      <w:r w:rsidRPr="002020C7">
        <w:rPr>
          <w:lang w:val="en-US"/>
        </w:rPr>
        <w:t>userDao.getUserById(</w:t>
      </w:r>
      <w:proofErr w:type="gramEnd"/>
      <w:r w:rsidRPr="002020C7">
        <w:rPr>
          <w:lang w:val="en-US"/>
        </w:rPr>
        <w:t>(int)session.getAttribute("name"));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List&lt;Articles&gt; articles = </w:t>
      </w:r>
      <w:proofErr w:type="gramStart"/>
      <w:r w:rsidRPr="002020C7">
        <w:rPr>
          <w:lang w:val="en-US"/>
        </w:rPr>
        <w:t>articleDao.selectArticles(</w:t>
      </w:r>
      <w:proofErr w:type="gramEnd"/>
      <w:r w:rsidRPr="002020C7">
        <w:rPr>
          <w:lang w:val="en-US"/>
        </w:rPr>
        <w:t>user.getUserId(), user.getUserGroup().getGroupName());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editors = </w:t>
      </w:r>
      <w:proofErr w:type="gramStart"/>
      <w:r w:rsidRPr="002020C7">
        <w:rPr>
          <w:lang w:val="en-US"/>
        </w:rPr>
        <w:t>userDao.selectSpecificRole(</w:t>
      </w:r>
      <w:proofErr w:type="gramEnd"/>
      <w:r w:rsidRPr="002020C7">
        <w:rPr>
          <w:lang w:val="en-US"/>
        </w:rPr>
        <w:t>"Editor");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List&lt;Users&gt; correctors = </w:t>
      </w:r>
      <w:proofErr w:type="gramStart"/>
      <w:r w:rsidRPr="002020C7">
        <w:rPr>
          <w:lang w:val="en-US"/>
        </w:rPr>
        <w:t>userDao.selectSpecificRole(</w:t>
      </w:r>
      <w:proofErr w:type="gramEnd"/>
      <w:r w:rsidRPr="002020C7">
        <w:rPr>
          <w:lang w:val="en-US"/>
        </w:rPr>
        <w:t>"Corrector");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"session", 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"users", users);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"articles", 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"editors", editors);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"correctors", correctors);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"pages/moderator.jsp").forward(request,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case</w:t>
      </w:r>
      <w:proofErr w:type="gramEnd"/>
      <w:r w:rsidRPr="002020C7">
        <w:rPr>
          <w:lang w:val="en-US"/>
        </w:rPr>
        <w:t xml:space="preserve"> "edits":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try</w:t>
      </w:r>
      <w:proofErr w:type="gramEnd"/>
      <w:r w:rsidRPr="002020C7">
        <w:rPr>
          <w:lang w:val="en-US"/>
        </w:rPr>
        <w:t xml:space="preserve">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Users user = </w:t>
      </w:r>
      <w:proofErr w:type="gramStart"/>
      <w:r w:rsidRPr="002020C7">
        <w:rPr>
          <w:lang w:val="en-US"/>
        </w:rPr>
        <w:t>userDao.getUserById(</w:t>
      </w:r>
      <w:proofErr w:type="gramEnd"/>
      <w:r w:rsidRPr="002020C7">
        <w:rPr>
          <w:lang w:val="en-US"/>
        </w:rPr>
        <w:t>(int)session.getAttribute("name"));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List&lt;Articles&gt; articles = </w:t>
      </w:r>
      <w:proofErr w:type="gramStart"/>
      <w:r w:rsidRPr="002020C7">
        <w:rPr>
          <w:lang w:val="en-US"/>
        </w:rPr>
        <w:t>articleDao.selectArticles(</w:t>
      </w:r>
      <w:proofErr w:type="gramEnd"/>
      <w:r w:rsidRPr="002020C7">
        <w:rPr>
          <w:lang w:val="en-US"/>
        </w:rPr>
        <w:t>user.getUserId(), user.getUserGroup().getGroupName());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System.out.println(</w:t>
      </w:r>
      <w:proofErr w:type="gramEnd"/>
      <w:r w:rsidRPr="002020C7">
        <w:rPr>
          <w:lang w:val="en-US"/>
        </w:rPr>
        <w:t>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"session", session.getAttribute("name"));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request.setAttribute(</w:t>
      </w:r>
      <w:proofErr w:type="gramEnd"/>
      <w:r w:rsidRPr="002020C7">
        <w:rPr>
          <w:lang w:val="en-US"/>
        </w:rPr>
        <w:t>"articles", articles);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request.getRequestDispatcher(</w:t>
      </w:r>
      <w:proofErr w:type="gramEnd"/>
      <w:r w:rsidRPr="002020C7">
        <w:rPr>
          <w:lang w:val="en-US"/>
        </w:rPr>
        <w:t>"pages/edits.jsp").forward(request, response);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 catch (SQLException e) {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    </w:t>
      </w:r>
      <w:proofErr w:type="gramStart"/>
      <w:r w:rsidRPr="002020C7">
        <w:rPr>
          <w:lang w:val="en-US"/>
        </w:rPr>
        <w:t>e.printStackTrace(</w:t>
      </w:r>
      <w:proofErr w:type="gramEnd"/>
      <w:r w:rsidRPr="002020C7">
        <w:rPr>
          <w:lang w:val="en-US"/>
        </w:rPr>
        <w:t>);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</w:t>
      </w:r>
      <w:proofErr w:type="gramStart"/>
      <w:r w:rsidRPr="002020C7">
        <w:rPr>
          <w:lang w:val="en-US"/>
        </w:rPr>
        <w:t>default</w:t>
      </w:r>
      <w:proofErr w:type="gramEnd"/>
      <w:r w:rsidRPr="002020C7">
        <w:rPr>
          <w:lang w:val="en-US"/>
        </w:rPr>
        <w:t>: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        </w:t>
      </w:r>
      <w:proofErr w:type="gramStart"/>
      <w:r w:rsidRPr="002020C7">
        <w:rPr>
          <w:lang w:val="en-US"/>
        </w:rPr>
        <w:t>break</w:t>
      </w:r>
      <w:proofErr w:type="gramEnd"/>
      <w:r w:rsidRPr="002020C7">
        <w:rPr>
          <w:lang w:val="en-US"/>
        </w:rPr>
        <w:t>;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    }</w:t>
      </w:r>
    </w:p>
    <w:p w:rsidR="002020C7" w:rsidRPr="002020C7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 xml:space="preserve">    }</w:t>
      </w:r>
    </w:p>
    <w:p w:rsidR="00E33DE9" w:rsidRPr="00E33DE9" w:rsidRDefault="002020C7" w:rsidP="002020C7">
      <w:pPr>
        <w:pStyle w:val="a9"/>
        <w:rPr>
          <w:lang w:val="en-US"/>
        </w:rPr>
      </w:pPr>
      <w:r w:rsidRPr="002020C7">
        <w:rPr>
          <w:lang w:val="en-US"/>
        </w:rPr>
        <w:t>}</w:t>
      </w:r>
    </w:p>
    <w:p w:rsidR="00E33DE9" w:rsidRDefault="0092664A" w:rsidP="0092664A">
      <w:pPr>
        <w:pStyle w:val="2"/>
      </w:pPr>
      <w:r>
        <w:t>Users</w:t>
      </w:r>
    </w:p>
    <w:p w:rsidR="0092664A" w:rsidRPr="0092664A" w:rsidRDefault="0092664A" w:rsidP="0092664A">
      <w:pPr>
        <w:pStyle w:val="a9"/>
        <w:rPr>
          <w:lang w:val="en-US"/>
        </w:rPr>
      </w:pP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class Users {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int userId;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lastRenderedPageBreak/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UserGroups userGroup;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String login;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String userPassword;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Boolean hasAccess;</w:t>
      </w:r>
    </w:p>
    <w:p w:rsidR="0092664A" w:rsidRPr="0092664A" w:rsidRDefault="0092664A" w:rsidP="0092664A">
      <w:pPr>
        <w:pStyle w:val="a9"/>
        <w:rPr>
          <w:lang w:val="en-US"/>
        </w:rPr>
      </w:pP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userId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int getUserId() { return userId;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userId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setUserId(int userId)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this.userId = userId;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userGroup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UserGroups getUserGroup() { userGroup;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userGroup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role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setUserGroup(UserGroups role)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this.userGroup = role;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String getLogin()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return login;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setLogin(String login)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this.login = login;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userPassword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String getUserPassword()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return userPassword;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userPassword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userPassword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lastRenderedPageBreak/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setUserPassword(String userPassword)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this.userPassword = userPassword;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hasAccess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Boolean getHasAccess()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return hasAccess;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hasAccess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hasAccess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setHasAccess(Boolean hasAccess)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this.hasAccess = hasAccess;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Constructor with all attributes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userGroup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userPassword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hasAccess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Users(int userId, UserGroups userGroup, String login, String userPassword, Boolean hasAccess) {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this.userId = userId;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this.userGroup = userGroup;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this.login = login;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this.userPassword = userPassword;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this.hasAccess = hasAccess;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Constructor with id and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login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Users(int userId, String login) {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this.userId = userId;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this.login = login;</w:t>
      </w:r>
    </w:p>
    <w:p w:rsidR="0092664A" w:rsidRPr="0092664A" w:rsidRDefault="0092664A" w:rsidP="0092664A">
      <w:pPr>
        <w:pStyle w:val="a9"/>
      </w:pPr>
      <w:r w:rsidRPr="0092664A">
        <w:rPr>
          <w:lang w:val="en-US"/>
        </w:rPr>
        <w:t xml:space="preserve">    </w:t>
      </w:r>
      <w:r w:rsidRPr="0092664A">
        <w:t>}</w:t>
      </w:r>
    </w:p>
    <w:p w:rsidR="0092664A" w:rsidRPr="0092664A" w:rsidRDefault="0092664A" w:rsidP="0092664A">
      <w:pPr>
        <w:pStyle w:val="a9"/>
      </w:pPr>
      <w:r w:rsidRPr="0092664A">
        <w:t>}</w:t>
      </w:r>
    </w:p>
    <w:p w:rsidR="0092664A" w:rsidRDefault="0092664A" w:rsidP="0092664A">
      <w:pPr>
        <w:pStyle w:val="2"/>
      </w:pPr>
      <w:r>
        <w:t>UserGroups</w:t>
      </w:r>
    </w:p>
    <w:p w:rsidR="0092664A" w:rsidRPr="0092664A" w:rsidRDefault="0092664A" w:rsidP="0092664A">
      <w:pPr>
        <w:pStyle w:val="a9"/>
        <w:rPr>
          <w:lang w:val="en-US"/>
        </w:rPr>
      </w:pP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class UserGroups {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int userGroupId;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private</w:t>
      </w:r>
      <w:proofErr w:type="gramEnd"/>
      <w:r w:rsidRPr="0092664A">
        <w:rPr>
          <w:lang w:val="en-US"/>
        </w:rPr>
        <w:t xml:space="preserve"> String groupName;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lastRenderedPageBreak/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userGroupId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int getUserGroupId() { userGroupId;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userGroupId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userGroupId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setUserGroupId(int userGroupId)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this.userGroupId = userGroupId;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Getter for groupName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@return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String getGroupName()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return groupName;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Setter for groupName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groupName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59285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void setGroupName(String groupName) {</w:t>
      </w:r>
      <w:r w:rsidR="0059285A" w:rsidRPr="0059285A">
        <w:rPr>
          <w:lang w:val="en-US"/>
        </w:rPr>
        <w:t xml:space="preserve"> </w:t>
      </w:r>
      <w:r w:rsidRPr="0092664A">
        <w:rPr>
          <w:lang w:val="en-US"/>
        </w:rPr>
        <w:t>this.groupName = groupName; }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/**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Constructor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userGroupId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 @param groupName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*/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</w:t>
      </w:r>
      <w:proofErr w:type="gramStart"/>
      <w:r w:rsidRPr="0092664A">
        <w:rPr>
          <w:lang w:val="en-US"/>
        </w:rPr>
        <w:t>public</w:t>
      </w:r>
      <w:proofErr w:type="gramEnd"/>
      <w:r w:rsidRPr="0092664A">
        <w:rPr>
          <w:lang w:val="en-US"/>
        </w:rPr>
        <w:t xml:space="preserve"> UserGroups(int userGroupId, String groupName) {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this.userGroupId = userGroupId;</w:t>
      </w:r>
    </w:p>
    <w:p w:rsidR="0092664A" w:rsidRPr="0092664A" w:rsidRDefault="0092664A" w:rsidP="0092664A">
      <w:pPr>
        <w:pStyle w:val="a9"/>
        <w:rPr>
          <w:lang w:val="en-US"/>
        </w:rPr>
      </w:pPr>
      <w:r w:rsidRPr="0092664A">
        <w:rPr>
          <w:lang w:val="en-US"/>
        </w:rPr>
        <w:t xml:space="preserve">        this.groupName = groupName;</w:t>
      </w:r>
    </w:p>
    <w:p w:rsidR="0092664A" w:rsidRPr="0092664A" w:rsidRDefault="0092664A" w:rsidP="0092664A">
      <w:pPr>
        <w:pStyle w:val="a9"/>
      </w:pPr>
      <w:r w:rsidRPr="0092664A">
        <w:rPr>
          <w:lang w:val="en-US"/>
        </w:rPr>
        <w:t xml:space="preserve">    </w:t>
      </w:r>
      <w:r w:rsidRPr="0092664A">
        <w:t>}</w:t>
      </w:r>
    </w:p>
    <w:p w:rsidR="0092664A" w:rsidRPr="0092664A" w:rsidRDefault="0092664A" w:rsidP="0092664A">
      <w:pPr>
        <w:pStyle w:val="a9"/>
      </w:pPr>
      <w:r w:rsidRPr="0092664A">
        <w:t>}</w:t>
      </w:r>
    </w:p>
    <w:p w:rsidR="0092664A" w:rsidRDefault="0092664A" w:rsidP="0092664A">
      <w:pPr>
        <w:pStyle w:val="2"/>
      </w:pPr>
      <w:r>
        <w:t>Articles</w:t>
      </w:r>
    </w:p>
    <w:p w:rsidR="0059285A" w:rsidRPr="0059285A" w:rsidRDefault="0059285A" w:rsidP="0059285A">
      <w:pPr>
        <w:pStyle w:val="a9"/>
        <w:rPr>
          <w:lang w:val="en-US"/>
        </w:rPr>
      </w:pP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class Articles {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int articleId;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Users author;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String text;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Steps step;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Users moderator;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Users editor;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private</w:t>
      </w:r>
      <w:proofErr w:type="gramEnd"/>
      <w:r w:rsidRPr="0059285A">
        <w:rPr>
          <w:lang w:val="en-US"/>
        </w:rPr>
        <w:t xml:space="preserve"> Users corrector;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articleId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lastRenderedPageBreak/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int getArticleId() { articleId;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articleId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articleId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setArticleId(int articleId) { this.articleId = articleId;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author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Users getAuthor() { return author;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author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author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setAuthor(Users author) { this.author = author;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text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String getText() { return text;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text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text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setText(String text) { this.text = text;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step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Steps getStep() { return step;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step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step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setStep(Steps step) { this.step = step;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moderator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Users getModerator() { return moderator;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lastRenderedPageBreak/>
        <w:t xml:space="preserve">     * Setter for moderator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moderator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setModerator(Users moderator) { this.moderator = moderator;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editor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Users getEditor() { return editor;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editor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editor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setEditor(Users editor) { this.editor = editor;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Getter for corrector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@return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Users getCorrector() { return corrector;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Setter for corrector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corrector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void setCorrector(Users corrector) { this.corrector = corrector; }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/**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Constructor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articleId</w:t>
      </w:r>
    </w:p>
    <w:p w:rsidR="0059285A" w:rsidRPr="00723A7C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</w:t>
      </w:r>
      <w:r w:rsidRPr="00723A7C">
        <w:rPr>
          <w:lang w:val="en-US"/>
        </w:rPr>
        <w:t>* @param author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text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step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moderator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editor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 @param corrector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*/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</w:t>
      </w:r>
      <w:proofErr w:type="gramStart"/>
      <w:r w:rsidRPr="0059285A">
        <w:rPr>
          <w:lang w:val="en-US"/>
        </w:rPr>
        <w:t>public</w:t>
      </w:r>
      <w:proofErr w:type="gramEnd"/>
      <w:r w:rsidRPr="0059285A">
        <w:rPr>
          <w:lang w:val="en-US"/>
        </w:rPr>
        <w:t xml:space="preserve"> Articles(int articleId, Users author, String text, Steps step, Users moderator, Users editor, Users corrector) {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this.articleId = articleId;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this.author = author;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this.text = text;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this.step = step;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this.moderator = moderator;</w:t>
      </w:r>
    </w:p>
    <w:p w:rsidR="0059285A" w:rsidRPr="0059285A" w:rsidRDefault="0059285A" w:rsidP="0059285A">
      <w:pPr>
        <w:pStyle w:val="a9"/>
        <w:rPr>
          <w:lang w:val="en-US"/>
        </w:rPr>
      </w:pPr>
      <w:r w:rsidRPr="0059285A">
        <w:rPr>
          <w:lang w:val="en-US"/>
        </w:rPr>
        <w:t xml:space="preserve">        this.editor = editor;</w:t>
      </w:r>
    </w:p>
    <w:p w:rsidR="0059285A" w:rsidRPr="0059285A" w:rsidRDefault="0059285A" w:rsidP="0059285A">
      <w:pPr>
        <w:pStyle w:val="a9"/>
      </w:pPr>
      <w:r w:rsidRPr="0059285A">
        <w:rPr>
          <w:lang w:val="en-US"/>
        </w:rPr>
        <w:t xml:space="preserve">        </w:t>
      </w:r>
      <w:r w:rsidRPr="0059285A">
        <w:t>this.corrector = corrector;</w:t>
      </w:r>
    </w:p>
    <w:p w:rsidR="0059285A" w:rsidRPr="0059285A" w:rsidRDefault="0059285A" w:rsidP="0059285A">
      <w:pPr>
        <w:pStyle w:val="a9"/>
      </w:pPr>
      <w:r w:rsidRPr="0059285A">
        <w:lastRenderedPageBreak/>
        <w:t xml:space="preserve">    }</w:t>
      </w:r>
    </w:p>
    <w:p w:rsidR="0092664A" w:rsidRPr="0092664A" w:rsidRDefault="0059285A" w:rsidP="0059285A">
      <w:pPr>
        <w:pStyle w:val="a9"/>
      </w:pPr>
      <w:r w:rsidRPr="0059285A">
        <w:t>}</w:t>
      </w:r>
    </w:p>
    <w:p w:rsidR="0092664A" w:rsidRDefault="0092664A" w:rsidP="0092664A">
      <w:pPr>
        <w:pStyle w:val="2"/>
      </w:pPr>
      <w:r>
        <w:t>Steps</w:t>
      </w:r>
    </w:p>
    <w:p w:rsidR="00A43E83" w:rsidRPr="00A43E83" w:rsidRDefault="00A43E83" w:rsidP="00A43E83">
      <w:pPr>
        <w:pStyle w:val="a9"/>
      </w:pPr>
      <w:proofErr w:type="gramStart"/>
      <w:r w:rsidRPr="00A43E83">
        <w:t>public class Steps {</w:t>
      </w:r>
      <w:proofErr w:type="gramEnd"/>
    </w:p>
    <w:p w:rsidR="00A43E83" w:rsidRPr="00A43E83" w:rsidRDefault="00A43E83" w:rsidP="00A43E83">
      <w:pPr>
        <w:pStyle w:val="a9"/>
      </w:pPr>
      <w:r w:rsidRPr="00A43E83">
        <w:t xml:space="preserve">    private int stepId;</w:t>
      </w:r>
    </w:p>
    <w:p w:rsidR="00A43E83" w:rsidRPr="00A43E83" w:rsidRDefault="00A43E83" w:rsidP="00A43E83">
      <w:pPr>
        <w:pStyle w:val="a9"/>
      </w:pPr>
      <w:r w:rsidRPr="00A43E83">
        <w:t xml:space="preserve">    private String stepName;</w:t>
      </w:r>
    </w:p>
    <w:p w:rsidR="00A43E83" w:rsidRPr="00A43E83" w:rsidRDefault="00A43E83" w:rsidP="00A43E83">
      <w:pPr>
        <w:pStyle w:val="a9"/>
      </w:pPr>
      <w:r w:rsidRPr="00A43E83">
        <w:t xml:space="preserve">    /**</w:t>
      </w:r>
    </w:p>
    <w:p w:rsidR="00A43E83" w:rsidRPr="00A43E83" w:rsidRDefault="00A43E83" w:rsidP="00A43E83">
      <w:pPr>
        <w:pStyle w:val="a9"/>
      </w:pPr>
      <w:r w:rsidRPr="00A43E83">
        <w:t xml:space="preserve">     * Getter for stepId</w:t>
      </w:r>
    </w:p>
    <w:p w:rsidR="00A43E83" w:rsidRPr="00A43E83" w:rsidRDefault="00A43E83" w:rsidP="00A43E83">
      <w:pPr>
        <w:pStyle w:val="a9"/>
      </w:pPr>
      <w:r w:rsidRPr="00A43E83">
        <w:t xml:space="preserve">     * @return</w:t>
      </w:r>
    </w:p>
    <w:p w:rsidR="00A43E83" w:rsidRPr="00A43E83" w:rsidRDefault="00A43E83" w:rsidP="00A43E83">
      <w:pPr>
        <w:pStyle w:val="a9"/>
      </w:pPr>
      <w:r w:rsidRPr="00A43E83"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int getStepId() { return stepId;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Setter for stepId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stepId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setStepId(int stepId) { this.stepId = stepId;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Getter for stepName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String getStepName() { return stepName;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Setter for stepName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stepName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setStepName(String stepName) { this.stepName = stepName;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Constructor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stepId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stepName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Steps(int stepId, String stepName)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this.stepId = stepId;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this.stepName = stepName;</w:t>
      </w:r>
    </w:p>
    <w:p w:rsidR="00A43E83" w:rsidRPr="00A43E83" w:rsidRDefault="00A43E83" w:rsidP="00A43E83">
      <w:pPr>
        <w:pStyle w:val="a9"/>
      </w:pPr>
      <w:r w:rsidRPr="00A43E83">
        <w:rPr>
          <w:lang w:val="en-US"/>
        </w:rPr>
        <w:t xml:space="preserve">    </w:t>
      </w:r>
      <w:r w:rsidRPr="00A43E83">
        <w:t>}</w:t>
      </w:r>
    </w:p>
    <w:p w:rsidR="0092664A" w:rsidRPr="0092664A" w:rsidRDefault="00A43E83" w:rsidP="00A43E83">
      <w:pPr>
        <w:pStyle w:val="a9"/>
      </w:pPr>
      <w:r w:rsidRPr="00A43E83">
        <w:t>}</w:t>
      </w:r>
    </w:p>
    <w:p w:rsidR="0092664A" w:rsidRDefault="00A43E83" w:rsidP="00A43E83">
      <w:pPr>
        <w:pStyle w:val="2"/>
      </w:pPr>
      <w:r>
        <w:t>UsersDao</w:t>
      </w:r>
    </w:p>
    <w:p w:rsidR="00A43E83" w:rsidRPr="00A43E83" w:rsidRDefault="00A43E83" w:rsidP="00A43E83">
      <w:pPr>
        <w:pStyle w:val="a9"/>
        <w:rPr>
          <w:lang w:val="en-US"/>
        </w:rPr>
      </w:pP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class UsersDao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private</w:t>
      </w:r>
      <w:proofErr w:type="gramEnd"/>
      <w:r w:rsidRPr="00A43E83">
        <w:rPr>
          <w:lang w:val="en-US"/>
        </w:rPr>
        <w:t xml:space="preserve"> Connection connection;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Find user by login and password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* @param login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password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Users findUser(String login, String password)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Users user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"query.user.find");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login);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2, password);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user</w:t>
      </w:r>
      <w:proofErr w:type="gramEnd"/>
      <w:r w:rsidRPr="00A43E83">
        <w:rPr>
          <w:lang w:val="en-US"/>
        </w:rPr>
        <w:t xml:space="preserve"> = new Users(result.getInt("user_id"),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UserGroups(result.getInt("user_group_id"),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"group_name")),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"login"),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"user_password"),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result.getBoolean(</w:t>
      </w:r>
      <w:proofErr w:type="gramEnd"/>
      <w:r w:rsidRPr="00A43E83">
        <w:rPr>
          <w:lang w:val="en-US"/>
        </w:rPr>
        <w:t>"has_access"));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System.out.println(</w:t>
      </w:r>
      <w:proofErr w:type="gramEnd"/>
      <w:r w:rsidRPr="00A43E83">
        <w:rPr>
          <w:lang w:val="en-US"/>
        </w:rPr>
        <w:t>user);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if</w:t>
      </w:r>
      <w:proofErr w:type="gramEnd"/>
      <w:r w:rsidRPr="00A43E83">
        <w:rPr>
          <w:lang w:val="en-US"/>
        </w:rPr>
        <w:t xml:space="preserve"> (user != null)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if</w:t>
      </w:r>
      <w:proofErr w:type="gramEnd"/>
      <w:r w:rsidRPr="00A43E83">
        <w:rPr>
          <w:lang w:val="en-US"/>
        </w:rPr>
        <w:t xml:space="preserve"> (!user.getHasAccess())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user</w:t>
      </w:r>
      <w:proofErr w:type="gramEnd"/>
      <w:r w:rsidRPr="00A43E83">
        <w:rPr>
          <w:lang w:val="en-US"/>
        </w:rPr>
        <w:t xml:space="preserve">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user;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list of users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List&lt;Users&gt; selectUsers()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List&lt;Users&gt; users = new ArrayList&lt;</w:t>
      </w:r>
      <w:proofErr w:type="gramStart"/>
      <w:r w:rsidRPr="00A43E83">
        <w:rPr>
          <w:lang w:val="en-US"/>
        </w:rPr>
        <w:t>&gt;(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Statement statement = </w:t>
      </w:r>
      <w:proofErr w:type="gramStart"/>
      <w:r w:rsidRPr="00A43E83">
        <w:rPr>
          <w:lang w:val="en-US"/>
        </w:rPr>
        <w:t>connection.createStatement(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"query.user.select");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users.add(</w:t>
      </w:r>
      <w:proofErr w:type="gramEnd"/>
      <w:r w:rsidRPr="00A43E83">
        <w:rPr>
          <w:lang w:val="en-US"/>
        </w:rPr>
        <w:t>new Users(result.getInt("user_id"),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UserGroups(result.getInt("user_group_id"),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"group_name")),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"login"),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"user_password"),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result.getBoolean(</w:t>
      </w:r>
      <w:proofErr w:type="gramEnd"/>
      <w:r w:rsidRPr="00A43E83">
        <w:rPr>
          <w:lang w:val="en-US"/>
        </w:rPr>
        <w:t>"has_access")));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users;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Find user by 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userId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Users getUserById(int userId)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Users user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"query.user.getbyid");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userId);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user</w:t>
      </w:r>
      <w:proofErr w:type="gramEnd"/>
      <w:r w:rsidRPr="00A43E83">
        <w:rPr>
          <w:lang w:val="en-US"/>
        </w:rPr>
        <w:t xml:space="preserve"> = new Users(result.getInt("user_id"),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UserGroups(result.getInt("user_group_id"),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"group_name")),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"login"),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"user_password"),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result.getBoolean(</w:t>
      </w:r>
      <w:proofErr w:type="gramEnd"/>
      <w:r w:rsidRPr="00A43E83">
        <w:rPr>
          <w:lang w:val="en-US"/>
        </w:rPr>
        <w:t>"has_access"));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user;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Update user's login and password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login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password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userId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updateUser(String login, String password, int userId)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"query.user.update");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login);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2, password);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3, userId);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Add new user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roleId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login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password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addUser(int roleId, String login, String password)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"query.user.add");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roleId);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2, login);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3, password);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Delete user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deletedUserId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deleteUser(int deletedUserId)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"query.user.delete");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deletedUserId);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users of a specific group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userRole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List&lt;Users&gt; selectSpecificRole(String userRole)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List&lt;Users&gt; specUsers = new ArrayList&lt;</w:t>
      </w:r>
      <w:proofErr w:type="gramStart"/>
      <w:r w:rsidRPr="00A43E83">
        <w:rPr>
          <w:lang w:val="en-US"/>
        </w:rPr>
        <w:t>&gt;(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"query.user.selectspecific");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userRole);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specUsers.add(</w:t>
      </w:r>
      <w:proofErr w:type="gramEnd"/>
      <w:r w:rsidRPr="00A43E83">
        <w:rPr>
          <w:lang w:val="en-US"/>
        </w:rPr>
        <w:t>new Users(result.getInt("user_id"),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"login")));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specUsers;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Block and unblock user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blockedUser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access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723A7C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</w:t>
      </w:r>
      <w:r w:rsidRPr="00723A7C">
        <w:rPr>
          <w:lang w:val="en-US"/>
        </w:rPr>
        <w:t>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blockUser(int blockedUser, boolean access)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"query.user.block");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statement.setBoolean(</w:t>
      </w:r>
      <w:proofErr w:type="gramEnd"/>
      <w:r w:rsidRPr="00A43E83">
        <w:rPr>
          <w:lang w:val="en-US"/>
        </w:rPr>
        <w:t>1, access);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2, blockedUser);</w:t>
      </w:r>
    </w:p>
    <w:p w:rsidR="00A43E83" w:rsidRPr="00A43E83" w:rsidRDefault="00A43E83" w:rsidP="00A43E83">
      <w:pPr>
        <w:pStyle w:val="a9"/>
      </w:pPr>
      <w:r w:rsidRPr="00A43E83">
        <w:rPr>
          <w:lang w:val="en-US"/>
        </w:rPr>
        <w:t xml:space="preserve">        </w:t>
      </w:r>
      <w:r w:rsidRPr="00A43E83">
        <w:t>statement.executeUpdate();</w:t>
      </w:r>
    </w:p>
    <w:p w:rsidR="00A43E83" w:rsidRPr="00A43E83" w:rsidRDefault="00A43E83" w:rsidP="00A43E83">
      <w:pPr>
        <w:pStyle w:val="a9"/>
      </w:pPr>
      <w:r w:rsidRPr="00A43E83">
        <w:t xml:space="preserve">        connection.close();</w:t>
      </w:r>
    </w:p>
    <w:p w:rsidR="00A43E83" w:rsidRPr="00A43E83" w:rsidRDefault="00A43E83" w:rsidP="00A43E83">
      <w:pPr>
        <w:pStyle w:val="a9"/>
      </w:pPr>
      <w:r w:rsidRPr="00A43E83">
        <w:t xml:space="preserve">    }</w:t>
      </w:r>
    </w:p>
    <w:p w:rsidR="00A43E83" w:rsidRDefault="00A43E83" w:rsidP="00A43E83">
      <w:pPr>
        <w:pStyle w:val="a9"/>
      </w:pPr>
      <w:r w:rsidRPr="00A43E83">
        <w:t>}</w:t>
      </w:r>
    </w:p>
    <w:p w:rsidR="00A43E83" w:rsidRDefault="00A43E83" w:rsidP="00A43E83">
      <w:pPr>
        <w:pStyle w:val="2"/>
      </w:pPr>
      <w:r>
        <w:t>UserGroupDao</w:t>
      </w:r>
    </w:p>
    <w:p w:rsidR="00A43E83" w:rsidRPr="00A43E83" w:rsidRDefault="00A43E83" w:rsidP="00A43E83">
      <w:pPr>
        <w:pStyle w:val="a9"/>
        <w:rPr>
          <w:lang w:val="en-US"/>
        </w:rPr>
      </w:pP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class UserGroupDao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Connection connection;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user's group 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name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UserGroups getUserGroupName(String name)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UserGroups userGroup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"query.userGroup.byName");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name);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userGroup</w:t>
      </w:r>
      <w:proofErr w:type="gramEnd"/>
      <w:r w:rsidRPr="00A43E83">
        <w:rPr>
          <w:lang w:val="en-US"/>
        </w:rPr>
        <w:t xml:space="preserve"> = new UserGroups(result.getInt("user_group_id"),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"group_name"));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userGroup;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list of user's groups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List&lt;UserGroups&gt; selectRoles()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List&lt;UserGroups&gt; roles = new ArrayList&lt;</w:t>
      </w:r>
      <w:proofErr w:type="gramStart"/>
      <w:r w:rsidRPr="00A43E83">
        <w:rPr>
          <w:lang w:val="en-US"/>
        </w:rPr>
        <w:t>&gt;(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Statement statement = </w:t>
      </w:r>
      <w:proofErr w:type="gramStart"/>
      <w:r w:rsidRPr="00A43E83">
        <w:rPr>
          <w:lang w:val="en-US"/>
        </w:rPr>
        <w:t>connection.createStatement(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"query.userGroup.select");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roles.add(</w:t>
      </w:r>
      <w:proofErr w:type="gramEnd"/>
      <w:r w:rsidRPr="00A43E83">
        <w:rPr>
          <w:lang w:val="en-US"/>
        </w:rPr>
        <w:t>new UserGroups(result.getInt("user_group_id"),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"group_name")));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1400EE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1400EE">
        <w:rPr>
          <w:lang w:val="en-US"/>
        </w:rPr>
        <w:t>return</w:t>
      </w:r>
      <w:proofErr w:type="gramEnd"/>
      <w:r w:rsidRPr="001400EE">
        <w:rPr>
          <w:lang w:val="en-US"/>
        </w:rPr>
        <w:t xml:space="preserve"> roles;</w:t>
      </w:r>
    </w:p>
    <w:p w:rsidR="00A43E83" w:rsidRPr="00A43E83" w:rsidRDefault="00A43E83" w:rsidP="00A43E83">
      <w:pPr>
        <w:pStyle w:val="a9"/>
      </w:pPr>
      <w:r w:rsidRPr="001400EE">
        <w:rPr>
          <w:lang w:val="en-US"/>
        </w:rPr>
        <w:t xml:space="preserve">    </w:t>
      </w:r>
      <w:r w:rsidRPr="00A43E83">
        <w:t>}</w:t>
      </w:r>
    </w:p>
    <w:p w:rsidR="00A43E83" w:rsidRDefault="00A43E83" w:rsidP="00A43E83">
      <w:pPr>
        <w:pStyle w:val="a9"/>
      </w:pPr>
      <w:r w:rsidRPr="00A43E83">
        <w:t>}</w:t>
      </w:r>
    </w:p>
    <w:p w:rsidR="00A43E83" w:rsidRDefault="00A43E83" w:rsidP="00A43E83">
      <w:pPr>
        <w:pStyle w:val="2"/>
      </w:pPr>
      <w:r>
        <w:t>ArticleDao</w:t>
      </w:r>
    </w:p>
    <w:p w:rsidR="00A43E83" w:rsidRPr="00A43E83" w:rsidRDefault="00A43E83" w:rsidP="00A43E83">
      <w:pPr>
        <w:pStyle w:val="a9"/>
        <w:rPr>
          <w:lang w:val="en-US"/>
        </w:rPr>
      </w:pP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class ArticleDao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private</w:t>
      </w:r>
      <w:proofErr w:type="gramEnd"/>
      <w:r w:rsidRPr="00A43E83">
        <w:rPr>
          <w:lang w:val="en-US"/>
        </w:rPr>
        <w:t xml:space="preserve"> Connection connection;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Add new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author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text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addArticle(int author, String text)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"query.article.add");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author);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2, text);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list of articles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userId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role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List&lt;Articles&gt; selectArticles(int userId, String role)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List&lt;Articles&gt; articles = new ArrayList&lt;</w:t>
      </w:r>
      <w:proofErr w:type="gramStart"/>
      <w:r w:rsidRPr="00A43E83">
        <w:rPr>
          <w:lang w:val="en-US"/>
        </w:rPr>
        <w:t>&gt;(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Statement statement;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pstatement;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if</w:t>
      </w:r>
      <w:proofErr w:type="gramEnd"/>
      <w:r w:rsidRPr="00A43E83">
        <w:rPr>
          <w:lang w:val="en-US"/>
        </w:rPr>
        <w:t xml:space="preserve"> (role.equals("Administrator"))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statement</w:t>
      </w:r>
      <w:proofErr w:type="gramEnd"/>
      <w:r w:rsidRPr="00A43E83">
        <w:rPr>
          <w:lang w:val="en-US"/>
        </w:rPr>
        <w:t xml:space="preserve"> = connection.createStatement();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sql</w:t>
      </w:r>
      <w:proofErr w:type="gramEnd"/>
      <w:r w:rsidRPr="00A43E83">
        <w:rPr>
          <w:lang w:val="en-US"/>
        </w:rPr>
        <w:t xml:space="preserve"> = Resourcer.getString("query.articles.selectAdmin");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result</w:t>
      </w:r>
      <w:proofErr w:type="gramEnd"/>
      <w:r w:rsidRPr="00A43E83">
        <w:rPr>
          <w:lang w:val="en-US"/>
        </w:rPr>
        <w:t xml:space="preserve"> = statement.executeQuery(sql);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 </w:t>
      </w:r>
      <w:proofErr w:type="gramStart"/>
      <w:r w:rsidRPr="00A43E83">
        <w:rPr>
          <w:lang w:val="en-US"/>
        </w:rPr>
        <w:t>else  if</w:t>
      </w:r>
      <w:proofErr w:type="gramEnd"/>
      <w:r w:rsidRPr="00A43E83">
        <w:rPr>
          <w:lang w:val="en-US"/>
        </w:rPr>
        <w:t xml:space="preserve"> (role.equals("Author"))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statement</w:t>
      </w:r>
      <w:proofErr w:type="gramEnd"/>
      <w:r w:rsidRPr="00A43E83">
        <w:rPr>
          <w:lang w:val="en-US"/>
        </w:rPr>
        <w:t xml:space="preserve"> = connection.createStatement();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sql</w:t>
      </w:r>
      <w:proofErr w:type="gramEnd"/>
      <w:r w:rsidRPr="00A43E83">
        <w:rPr>
          <w:lang w:val="en-US"/>
        </w:rPr>
        <w:t xml:space="preserve"> = Resourcer.getString("query.articles.selectdone");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result</w:t>
      </w:r>
      <w:proofErr w:type="gramEnd"/>
      <w:r w:rsidRPr="00A43E83">
        <w:rPr>
          <w:lang w:val="en-US"/>
        </w:rPr>
        <w:t xml:space="preserve"> = statement.executeQuery(sql);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} else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switch</w:t>
      </w:r>
      <w:proofErr w:type="gramEnd"/>
      <w:r w:rsidRPr="00A43E83">
        <w:rPr>
          <w:lang w:val="en-US"/>
        </w:rPr>
        <w:t xml:space="preserve"> (role)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case</w:t>
      </w:r>
      <w:proofErr w:type="gramEnd"/>
      <w:r w:rsidRPr="00A43E83">
        <w:rPr>
          <w:lang w:val="en-US"/>
        </w:rPr>
        <w:t xml:space="preserve"> "Moderator":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sql</w:t>
      </w:r>
      <w:proofErr w:type="gramEnd"/>
      <w:r w:rsidRPr="00A43E83">
        <w:rPr>
          <w:lang w:val="en-US"/>
        </w:rPr>
        <w:t xml:space="preserve"> = Resourcer.getString("query.articles.selectModer");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case</w:t>
      </w:r>
      <w:proofErr w:type="gramEnd"/>
      <w:r w:rsidRPr="00A43E83">
        <w:rPr>
          <w:lang w:val="en-US"/>
        </w:rPr>
        <w:t xml:space="preserve"> "Editor":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sql</w:t>
      </w:r>
      <w:proofErr w:type="gramEnd"/>
      <w:r w:rsidRPr="00A43E83">
        <w:rPr>
          <w:lang w:val="en-US"/>
        </w:rPr>
        <w:t xml:space="preserve"> = Resourcer.getString("query.articles.assigneditor");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case</w:t>
      </w:r>
      <w:proofErr w:type="gramEnd"/>
      <w:r w:rsidRPr="00A43E83">
        <w:rPr>
          <w:lang w:val="en-US"/>
        </w:rPr>
        <w:t xml:space="preserve"> "Corrector":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sql</w:t>
      </w:r>
      <w:proofErr w:type="gramEnd"/>
      <w:r w:rsidRPr="00A43E83">
        <w:rPr>
          <w:lang w:val="en-US"/>
        </w:rPr>
        <w:t xml:space="preserve"> = Resourcer.getString("query.articles.assigncorrector");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default</w:t>
      </w:r>
      <w:proofErr w:type="gramEnd"/>
      <w:r w:rsidRPr="00A43E83">
        <w:rPr>
          <w:lang w:val="en-US"/>
        </w:rPr>
        <w:t>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        </w:t>
      </w:r>
      <w:proofErr w:type="gramStart"/>
      <w:r w:rsidRPr="00A43E83">
        <w:rPr>
          <w:lang w:val="en-US"/>
        </w:rPr>
        <w:t>pstatement</w:t>
      </w:r>
      <w:proofErr w:type="gramEnd"/>
      <w:r w:rsidRPr="00A43E83">
        <w:rPr>
          <w:lang w:val="en-US"/>
        </w:rPr>
        <w:t xml:space="preserve"> = connection.prepareStatement(sql);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pstatement.setInt(</w:t>
      </w:r>
      <w:proofErr w:type="gramEnd"/>
      <w:r w:rsidRPr="00A43E83">
        <w:rPr>
          <w:lang w:val="en-US"/>
        </w:rPr>
        <w:t>1, userId);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result</w:t>
      </w:r>
      <w:proofErr w:type="gramEnd"/>
      <w:r w:rsidRPr="00A43E83">
        <w:rPr>
          <w:lang w:val="en-US"/>
        </w:rPr>
        <w:t xml:space="preserve"> = pstatement.executeQuery();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articles.add(</w:t>
      </w:r>
      <w:proofErr w:type="gramEnd"/>
      <w:r w:rsidRPr="00A43E83">
        <w:rPr>
          <w:lang w:val="en-US"/>
        </w:rPr>
        <w:t>new Articles(result.getInt("article_id"),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Users(result.getInt("author"),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"author_login")),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"text"),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Steps(result.getInt("step"),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"step_role")),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Users(result.getInt("moderator"),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"moder")),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Users(result.getInt("editor"),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"edit")),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Users(result.getInt("corrector"),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"correct"))));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articles;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Add attribute "Moderator" to an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moder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assignModer(String article, String moder)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"query.article.assignmoder");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moder);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2, Integer.parseInt(article));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Delete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deletedArticle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deleteArticle(int deletedArticle)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"query.article.delete");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deletedArticle);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Add attributes "Editor" and "Corrector" to an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editor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corrector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assignEditorCorrector(String article, String editor, String corrector)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"query.article.assigneditorcorrector");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editor);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2, corrector);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3, Integer.parseInt(article));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Update article's text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text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articleId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updateArticle(String text, int articleId)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"query.article.update");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text);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2, articleId);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Get article by its 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articleId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@return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Articles getArticleById(int articleId)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Articles article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"query.article.getbyid");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1, articleId);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ResultSet result = </w:t>
      </w:r>
      <w:proofErr w:type="gramStart"/>
      <w:r w:rsidRPr="00A43E83">
        <w:rPr>
          <w:lang w:val="en-US"/>
        </w:rPr>
        <w:t>statement.executeQuery(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while</w:t>
      </w:r>
      <w:proofErr w:type="gramEnd"/>
      <w:r w:rsidRPr="00A43E83">
        <w:rPr>
          <w:lang w:val="en-US"/>
        </w:rPr>
        <w:t xml:space="preserve"> (result.next())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article</w:t>
      </w:r>
      <w:proofErr w:type="gramEnd"/>
      <w:r w:rsidRPr="00A43E83">
        <w:rPr>
          <w:lang w:val="en-US"/>
        </w:rPr>
        <w:t xml:space="preserve"> = new Articles(result.getInt("article_id"),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Users(result.getInt("author"),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"author_login")),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"text"),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Steps(result.getInt("step"),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"step_role")),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Users(result.getInt("moderator"),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"moder")),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Users(result.getInt("editor"),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"edit")),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</w:t>
      </w:r>
      <w:proofErr w:type="gramStart"/>
      <w:r w:rsidRPr="00A43E83">
        <w:rPr>
          <w:lang w:val="en-US"/>
        </w:rPr>
        <w:t>new</w:t>
      </w:r>
      <w:proofErr w:type="gramEnd"/>
      <w:r w:rsidRPr="00A43E83">
        <w:rPr>
          <w:lang w:val="en-US"/>
        </w:rPr>
        <w:t xml:space="preserve"> Users(result.getInt("corrector"),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            </w:t>
      </w:r>
      <w:proofErr w:type="gramStart"/>
      <w:r w:rsidRPr="00A43E83">
        <w:rPr>
          <w:lang w:val="en-US"/>
        </w:rPr>
        <w:t>result.getString(</w:t>
      </w:r>
      <w:proofErr w:type="gramEnd"/>
      <w:r w:rsidRPr="00A43E83">
        <w:rPr>
          <w:lang w:val="en-US"/>
        </w:rPr>
        <w:t>"correct")));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connection.close(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return</w:t>
      </w:r>
      <w:proofErr w:type="gramEnd"/>
      <w:r w:rsidRPr="00A43E83">
        <w:rPr>
          <w:lang w:val="en-US"/>
        </w:rPr>
        <w:t xml:space="preserve"> article;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/**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Change article's step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@param article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 @throws SQLException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*/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</w:t>
      </w:r>
      <w:proofErr w:type="gramStart"/>
      <w:r w:rsidRPr="00A43E83">
        <w:rPr>
          <w:lang w:val="en-US"/>
        </w:rPr>
        <w:t>public</w:t>
      </w:r>
      <w:proofErr w:type="gramEnd"/>
      <w:r w:rsidRPr="00A43E83">
        <w:rPr>
          <w:lang w:val="en-US"/>
        </w:rPr>
        <w:t xml:space="preserve"> void assignNext(Articles article) throws SQLException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connection</w:t>
      </w:r>
      <w:proofErr w:type="gramEnd"/>
      <w:r w:rsidRPr="00A43E83">
        <w:rPr>
          <w:lang w:val="en-US"/>
        </w:rPr>
        <w:t xml:space="preserve"> = ConnectionCreator.getConnection();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articleStep = </w:t>
      </w:r>
      <w:proofErr w:type="gramStart"/>
      <w:r w:rsidRPr="00A43E83">
        <w:rPr>
          <w:lang w:val="en-US"/>
        </w:rPr>
        <w:t>article.getStep(</w:t>
      </w:r>
      <w:proofErr w:type="gramEnd"/>
      <w:r w:rsidRPr="00A43E83">
        <w:rPr>
          <w:lang w:val="en-US"/>
        </w:rPr>
        <w:t>).getStepName();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sql = </w:t>
      </w:r>
      <w:proofErr w:type="gramStart"/>
      <w:r w:rsidRPr="00A43E83">
        <w:rPr>
          <w:lang w:val="en-US"/>
        </w:rPr>
        <w:t>Resourcer.getString(</w:t>
      </w:r>
      <w:proofErr w:type="gramEnd"/>
      <w:r w:rsidRPr="00A43E83">
        <w:rPr>
          <w:lang w:val="en-US"/>
        </w:rPr>
        <w:t>"query.articles.assignnext");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PreparedStatement statement = </w:t>
      </w:r>
      <w:proofErr w:type="gramStart"/>
      <w:r w:rsidRPr="00A43E83">
        <w:rPr>
          <w:lang w:val="en-US"/>
        </w:rPr>
        <w:t>connection.prepareStatement(</w:t>
      </w:r>
      <w:proofErr w:type="gramEnd"/>
      <w:r w:rsidRPr="00A43E83">
        <w:rPr>
          <w:lang w:val="en-US"/>
        </w:rPr>
        <w:t>sql);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String nextStep = null;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switch</w:t>
      </w:r>
      <w:proofErr w:type="gramEnd"/>
      <w:r w:rsidRPr="00A43E83">
        <w:rPr>
          <w:lang w:val="en-US"/>
        </w:rPr>
        <w:t xml:space="preserve"> (articleStep) {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case</w:t>
      </w:r>
      <w:proofErr w:type="gramEnd"/>
      <w:r w:rsidRPr="00A43E83">
        <w:rPr>
          <w:lang w:val="en-US"/>
        </w:rPr>
        <w:t xml:space="preserve"> "Editing":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nextStep</w:t>
      </w:r>
      <w:proofErr w:type="gramEnd"/>
      <w:r w:rsidRPr="00A43E83">
        <w:rPr>
          <w:lang w:val="en-US"/>
        </w:rPr>
        <w:t xml:space="preserve"> = "Correcting";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</w:t>
      </w:r>
      <w:proofErr w:type="gramStart"/>
      <w:r w:rsidRPr="00A43E83">
        <w:rPr>
          <w:lang w:val="en-US"/>
        </w:rPr>
        <w:t>case</w:t>
      </w:r>
      <w:proofErr w:type="gramEnd"/>
      <w:r w:rsidRPr="00A43E83">
        <w:rPr>
          <w:lang w:val="en-US"/>
        </w:rPr>
        <w:t xml:space="preserve"> "Correcting":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nextStep</w:t>
      </w:r>
      <w:proofErr w:type="gramEnd"/>
      <w:r w:rsidRPr="00A43E83">
        <w:rPr>
          <w:lang w:val="en-US"/>
        </w:rPr>
        <w:t xml:space="preserve"> = "Ready";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lastRenderedPageBreak/>
        <w:t xml:space="preserve">            </w:t>
      </w:r>
      <w:proofErr w:type="gramStart"/>
      <w:r w:rsidRPr="00A43E83">
        <w:rPr>
          <w:lang w:val="en-US"/>
        </w:rPr>
        <w:t>default</w:t>
      </w:r>
      <w:proofErr w:type="gramEnd"/>
      <w:r w:rsidRPr="00A43E83">
        <w:rPr>
          <w:lang w:val="en-US"/>
        </w:rPr>
        <w:t>: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        </w:t>
      </w:r>
      <w:proofErr w:type="gramStart"/>
      <w:r w:rsidRPr="00A43E83">
        <w:rPr>
          <w:lang w:val="en-US"/>
        </w:rPr>
        <w:t>break</w:t>
      </w:r>
      <w:proofErr w:type="gramEnd"/>
      <w:r w:rsidRPr="00A43E83">
        <w:rPr>
          <w:lang w:val="en-US"/>
        </w:rPr>
        <w:t>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}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statement.setString(</w:t>
      </w:r>
      <w:proofErr w:type="gramEnd"/>
      <w:r w:rsidRPr="00A43E83">
        <w:rPr>
          <w:lang w:val="en-US"/>
        </w:rPr>
        <w:t>1, nextStep);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statement.setInt(</w:t>
      </w:r>
      <w:proofErr w:type="gramEnd"/>
      <w:r w:rsidRPr="00A43E83">
        <w:rPr>
          <w:lang w:val="en-US"/>
        </w:rPr>
        <w:t>2, article.getArticleId());</w:t>
      </w:r>
    </w:p>
    <w:p w:rsidR="00A43E83" w:rsidRPr="00A43E83" w:rsidRDefault="00A43E83" w:rsidP="00A43E83">
      <w:pPr>
        <w:pStyle w:val="a9"/>
        <w:rPr>
          <w:lang w:val="en-US"/>
        </w:rPr>
      </w:pPr>
      <w:r w:rsidRPr="00A43E83">
        <w:rPr>
          <w:lang w:val="en-US"/>
        </w:rPr>
        <w:t xml:space="preserve">        </w:t>
      </w:r>
      <w:proofErr w:type="gramStart"/>
      <w:r w:rsidRPr="00A43E83">
        <w:rPr>
          <w:lang w:val="en-US"/>
        </w:rPr>
        <w:t>statement.executeUpdate(</w:t>
      </w:r>
      <w:proofErr w:type="gramEnd"/>
      <w:r w:rsidRPr="00A43E83">
        <w:rPr>
          <w:lang w:val="en-US"/>
        </w:rPr>
        <w:t>);</w:t>
      </w:r>
    </w:p>
    <w:p w:rsidR="00A43E83" w:rsidRPr="00A43E83" w:rsidRDefault="00A43E83" w:rsidP="00A43E83">
      <w:pPr>
        <w:pStyle w:val="a9"/>
      </w:pPr>
      <w:r w:rsidRPr="00A43E83">
        <w:rPr>
          <w:lang w:val="en-US"/>
        </w:rPr>
        <w:t xml:space="preserve">        </w:t>
      </w:r>
      <w:r w:rsidRPr="00A43E83">
        <w:t>connection.close();</w:t>
      </w:r>
    </w:p>
    <w:p w:rsidR="00A43E83" w:rsidRPr="00A43E83" w:rsidRDefault="00A43E83" w:rsidP="00A43E83">
      <w:pPr>
        <w:pStyle w:val="a9"/>
      </w:pPr>
      <w:r w:rsidRPr="00A43E83">
        <w:t xml:space="preserve">    }</w:t>
      </w:r>
    </w:p>
    <w:p w:rsidR="00A43E83" w:rsidRDefault="00A43E83" w:rsidP="00A43E83">
      <w:pPr>
        <w:pStyle w:val="a9"/>
      </w:pPr>
      <w:r w:rsidRPr="00A43E83">
        <w:t>}</w:t>
      </w:r>
    </w:p>
    <w:p w:rsidR="00A43E83" w:rsidRDefault="00B15786" w:rsidP="00B15786">
      <w:pPr>
        <w:pStyle w:val="2"/>
      </w:pPr>
      <w:r>
        <w:t>StepsDao</w:t>
      </w:r>
    </w:p>
    <w:p w:rsidR="00B15786" w:rsidRPr="00B15786" w:rsidRDefault="00B15786" w:rsidP="00B15786">
      <w:pPr>
        <w:pStyle w:val="a9"/>
        <w:rPr>
          <w:lang w:val="en-US"/>
        </w:rPr>
      </w:pPr>
      <w:proofErr w:type="gramStart"/>
      <w:r w:rsidRPr="00B15786">
        <w:rPr>
          <w:lang w:val="en-US"/>
        </w:rPr>
        <w:t>public</w:t>
      </w:r>
      <w:proofErr w:type="gramEnd"/>
      <w:r w:rsidRPr="00B15786">
        <w:rPr>
          <w:lang w:val="en-US"/>
        </w:rPr>
        <w:t xml:space="preserve"> class StepsDao {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</w:t>
      </w:r>
      <w:proofErr w:type="gramStart"/>
      <w:r w:rsidRPr="00B15786">
        <w:rPr>
          <w:lang w:val="en-US"/>
        </w:rPr>
        <w:t>private</w:t>
      </w:r>
      <w:proofErr w:type="gramEnd"/>
      <w:r w:rsidRPr="00B15786">
        <w:rPr>
          <w:lang w:val="en-US"/>
        </w:rPr>
        <w:t xml:space="preserve"> Connection connection;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/**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* Get step by its id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* @param stepId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* @return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* @throws SQLException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*/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</w:t>
      </w:r>
      <w:proofErr w:type="gramStart"/>
      <w:r w:rsidRPr="00B15786">
        <w:rPr>
          <w:lang w:val="en-US"/>
        </w:rPr>
        <w:t>public</w:t>
      </w:r>
      <w:proofErr w:type="gramEnd"/>
      <w:r w:rsidRPr="00B15786">
        <w:rPr>
          <w:lang w:val="en-US"/>
        </w:rPr>
        <w:t xml:space="preserve"> Steps getStepById(int stepId) throws SQLException {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Steps step = null;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</w:t>
      </w:r>
      <w:proofErr w:type="gramStart"/>
      <w:r w:rsidRPr="00B15786">
        <w:rPr>
          <w:lang w:val="en-US"/>
        </w:rPr>
        <w:t>connection</w:t>
      </w:r>
      <w:proofErr w:type="gramEnd"/>
      <w:r w:rsidRPr="00B15786">
        <w:rPr>
          <w:lang w:val="en-US"/>
        </w:rPr>
        <w:t xml:space="preserve"> = ConnectionCreator.getConnection();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String sql = </w:t>
      </w:r>
      <w:proofErr w:type="gramStart"/>
      <w:r w:rsidRPr="00B15786">
        <w:rPr>
          <w:lang w:val="en-US"/>
        </w:rPr>
        <w:t>Resourcer.getString(</w:t>
      </w:r>
      <w:proofErr w:type="gramEnd"/>
      <w:r w:rsidRPr="00B15786">
        <w:rPr>
          <w:lang w:val="en-US"/>
        </w:rPr>
        <w:t>"query.steps.getbyid");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PreparedStatement statement = </w:t>
      </w:r>
      <w:proofErr w:type="gramStart"/>
      <w:r w:rsidRPr="00B15786">
        <w:rPr>
          <w:lang w:val="en-US"/>
        </w:rPr>
        <w:t>connection.prepareStatement(</w:t>
      </w:r>
      <w:proofErr w:type="gramEnd"/>
      <w:r w:rsidRPr="00B15786">
        <w:rPr>
          <w:lang w:val="en-US"/>
        </w:rPr>
        <w:t>sql);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</w:t>
      </w:r>
      <w:proofErr w:type="gramStart"/>
      <w:r w:rsidRPr="00B15786">
        <w:rPr>
          <w:lang w:val="en-US"/>
        </w:rPr>
        <w:t>statement.setInt(</w:t>
      </w:r>
      <w:proofErr w:type="gramEnd"/>
      <w:r w:rsidRPr="00B15786">
        <w:rPr>
          <w:lang w:val="en-US"/>
        </w:rPr>
        <w:t>1, stepId);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ResultSet result = </w:t>
      </w:r>
      <w:proofErr w:type="gramStart"/>
      <w:r w:rsidRPr="00B15786">
        <w:rPr>
          <w:lang w:val="en-US"/>
        </w:rPr>
        <w:t>statement.executeQuery(</w:t>
      </w:r>
      <w:proofErr w:type="gramEnd"/>
      <w:r w:rsidRPr="00B15786">
        <w:rPr>
          <w:lang w:val="en-US"/>
        </w:rPr>
        <w:t>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</w:t>
      </w:r>
      <w:proofErr w:type="gramStart"/>
      <w:r w:rsidRPr="00B15786">
        <w:rPr>
          <w:lang w:val="en-US"/>
        </w:rPr>
        <w:t>while</w:t>
      </w:r>
      <w:proofErr w:type="gramEnd"/>
      <w:r w:rsidRPr="00B15786">
        <w:rPr>
          <w:lang w:val="en-US"/>
        </w:rPr>
        <w:t xml:space="preserve"> (result.next()) {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    </w:t>
      </w:r>
      <w:proofErr w:type="gramStart"/>
      <w:r w:rsidRPr="00B15786">
        <w:rPr>
          <w:lang w:val="en-US"/>
        </w:rPr>
        <w:t>step</w:t>
      </w:r>
      <w:proofErr w:type="gramEnd"/>
      <w:r w:rsidRPr="00B15786">
        <w:rPr>
          <w:lang w:val="en-US"/>
        </w:rPr>
        <w:t xml:space="preserve"> = new Steps(result.getInt("step_id"),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            </w:t>
      </w:r>
      <w:proofErr w:type="gramStart"/>
      <w:r w:rsidRPr="00B15786">
        <w:rPr>
          <w:lang w:val="en-US"/>
        </w:rPr>
        <w:t>result.getString(</w:t>
      </w:r>
      <w:proofErr w:type="gramEnd"/>
      <w:r w:rsidRPr="00B15786">
        <w:rPr>
          <w:lang w:val="en-US"/>
        </w:rPr>
        <w:t>"step_role"));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}</w:t>
      </w:r>
    </w:p>
    <w:p w:rsidR="00B15786" w:rsidRPr="00B15786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</w:t>
      </w:r>
      <w:proofErr w:type="gramStart"/>
      <w:r w:rsidRPr="00B15786">
        <w:rPr>
          <w:lang w:val="en-US"/>
        </w:rPr>
        <w:t>connection.close(</w:t>
      </w:r>
      <w:proofErr w:type="gramEnd"/>
      <w:r w:rsidRPr="00B15786">
        <w:rPr>
          <w:lang w:val="en-US"/>
        </w:rPr>
        <w:t>);</w:t>
      </w:r>
    </w:p>
    <w:p w:rsidR="00B15786" w:rsidRPr="001400EE" w:rsidRDefault="00B15786" w:rsidP="00B15786">
      <w:pPr>
        <w:pStyle w:val="a9"/>
        <w:rPr>
          <w:lang w:val="en-US"/>
        </w:rPr>
      </w:pPr>
      <w:r w:rsidRPr="00B15786">
        <w:rPr>
          <w:lang w:val="en-US"/>
        </w:rPr>
        <w:t xml:space="preserve">        </w:t>
      </w:r>
      <w:proofErr w:type="gramStart"/>
      <w:r w:rsidRPr="001400EE">
        <w:rPr>
          <w:lang w:val="en-US"/>
        </w:rPr>
        <w:t>return</w:t>
      </w:r>
      <w:proofErr w:type="gramEnd"/>
      <w:r w:rsidRPr="001400EE">
        <w:rPr>
          <w:lang w:val="en-US"/>
        </w:rPr>
        <w:t xml:space="preserve"> step;</w:t>
      </w:r>
    </w:p>
    <w:p w:rsidR="00B15786" w:rsidRPr="00B15786" w:rsidRDefault="00B15786" w:rsidP="00B15786">
      <w:pPr>
        <w:pStyle w:val="a9"/>
      </w:pPr>
      <w:r w:rsidRPr="001400EE">
        <w:rPr>
          <w:lang w:val="en-US"/>
        </w:rPr>
        <w:t xml:space="preserve">    </w:t>
      </w:r>
      <w:r w:rsidRPr="00B15786">
        <w:t>}</w:t>
      </w:r>
    </w:p>
    <w:p w:rsidR="00B15786" w:rsidRPr="00B15786" w:rsidRDefault="00B15786" w:rsidP="00B15786">
      <w:pPr>
        <w:pStyle w:val="a9"/>
      </w:pPr>
      <w:r w:rsidRPr="00B15786">
        <w:t>}</w:t>
      </w:r>
    </w:p>
    <w:permEnd w:id="189542789"/>
    <w:p w:rsidR="00EA78AA" w:rsidRPr="003234BB" w:rsidRDefault="00FA4610" w:rsidP="005B4C52">
      <w:pPr>
        <w:pStyle w:val="1"/>
        <w:ind w:left="357" w:hanging="357"/>
      </w:pPr>
      <w:r w:rsidRPr="003234BB">
        <w:t>Библиографический список</w:t>
      </w:r>
    </w:p>
    <w:p w:rsidR="00A47A43" w:rsidRPr="003234BB" w:rsidRDefault="00D82E59" w:rsidP="00564087">
      <w:pPr>
        <w:pStyle w:val="a0"/>
        <w:numPr>
          <w:ilvl w:val="0"/>
          <w:numId w:val="11"/>
        </w:numPr>
      </w:pPr>
      <w:permStart w:id="1453203776" w:edGrp="everyone"/>
      <w:r>
        <w:t>Блинов И. Н., Романчик В. С. Java. Методы программирования: учеб</w:t>
      </w:r>
      <w:proofErr w:type="gramStart"/>
      <w:r>
        <w:t>.-</w:t>
      </w:r>
      <w:proofErr w:type="gramEnd"/>
      <w:r>
        <w:t>метод. пособие. - Минск: Изд-во "Четыре четверти", 2013. - 896 с.</w:t>
      </w:r>
      <w:permEnd w:id="1453203776"/>
    </w:p>
    <w:sectPr w:rsidR="00A47A43" w:rsidRPr="003234BB" w:rsidSect="001A31E7">
      <w:headerReference w:type="default" r:id="rId17"/>
      <w:head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AC8" w:rsidRDefault="00B65AC8" w:rsidP="001A31E7">
      <w:r>
        <w:separator/>
      </w:r>
    </w:p>
  </w:endnote>
  <w:endnote w:type="continuationSeparator" w:id="0">
    <w:p w:rsidR="00B65AC8" w:rsidRDefault="00B65AC8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AC8" w:rsidRDefault="00B65AC8" w:rsidP="001A31E7">
      <w:r>
        <w:separator/>
      </w:r>
    </w:p>
  </w:footnote>
  <w:footnote w:type="continuationSeparator" w:id="0">
    <w:p w:rsidR="00B65AC8" w:rsidRDefault="00B65AC8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037" w:rsidRDefault="00AA0037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1400EE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037" w:rsidRDefault="00AA0037" w:rsidP="001A31E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13CCC"/>
    <w:multiLevelType w:val="multilevel"/>
    <w:tmpl w:val="EF726B98"/>
    <w:lvl w:ilvl="0">
      <w:start w:val="1"/>
      <w:numFmt w:val="decimal"/>
      <w:pStyle w:val="a0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readOnly" w:formatting="1" w:enforcement="1" w:cryptProviderType="rsaFull" w:cryptAlgorithmClass="hash" w:cryptAlgorithmType="typeAny" w:cryptAlgorithmSid="4" w:cryptSpinCount="100000" w:hash="/7Q8v6CR6C+VvbHEvlp1JYlu3Z8=" w:salt="xD/NFlqXlE0HYw8D3SejP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07"/>
    <w:rsid w:val="0001746E"/>
    <w:rsid w:val="00067927"/>
    <w:rsid w:val="000C041F"/>
    <w:rsid w:val="000F580F"/>
    <w:rsid w:val="00106907"/>
    <w:rsid w:val="001102ED"/>
    <w:rsid w:val="00127A6B"/>
    <w:rsid w:val="001400EE"/>
    <w:rsid w:val="00163F6B"/>
    <w:rsid w:val="00184294"/>
    <w:rsid w:val="00194D9E"/>
    <w:rsid w:val="001A082D"/>
    <w:rsid w:val="001A31E7"/>
    <w:rsid w:val="001E5908"/>
    <w:rsid w:val="002020C7"/>
    <w:rsid w:val="00217075"/>
    <w:rsid w:val="00224751"/>
    <w:rsid w:val="00246407"/>
    <w:rsid w:val="00261DB7"/>
    <w:rsid w:val="002824C1"/>
    <w:rsid w:val="002A0F4C"/>
    <w:rsid w:val="002B71C6"/>
    <w:rsid w:val="002F244C"/>
    <w:rsid w:val="002F3365"/>
    <w:rsid w:val="00301C3F"/>
    <w:rsid w:val="003234BB"/>
    <w:rsid w:val="0033327B"/>
    <w:rsid w:val="004404B1"/>
    <w:rsid w:val="00463C71"/>
    <w:rsid w:val="00474E47"/>
    <w:rsid w:val="00535561"/>
    <w:rsid w:val="00564087"/>
    <w:rsid w:val="00567BBA"/>
    <w:rsid w:val="00583080"/>
    <w:rsid w:val="0059285A"/>
    <w:rsid w:val="005A114C"/>
    <w:rsid w:val="005B4C52"/>
    <w:rsid w:val="006022CE"/>
    <w:rsid w:val="00606694"/>
    <w:rsid w:val="00614C30"/>
    <w:rsid w:val="006445B5"/>
    <w:rsid w:val="00650223"/>
    <w:rsid w:val="0069436C"/>
    <w:rsid w:val="00723A7C"/>
    <w:rsid w:val="00732F89"/>
    <w:rsid w:val="007A4082"/>
    <w:rsid w:val="007B5F2E"/>
    <w:rsid w:val="007C76A3"/>
    <w:rsid w:val="007D6E28"/>
    <w:rsid w:val="00864BB5"/>
    <w:rsid w:val="008B150C"/>
    <w:rsid w:val="008B3907"/>
    <w:rsid w:val="00904654"/>
    <w:rsid w:val="0092664A"/>
    <w:rsid w:val="00944C9F"/>
    <w:rsid w:val="009607E9"/>
    <w:rsid w:val="00965220"/>
    <w:rsid w:val="00966015"/>
    <w:rsid w:val="00970629"/>
    <w:rsid w:val="00A218F5"/>
    <w:rsid w:val="00A30729"/>
    <w:rsid w:val="00A3578A"/>
    <w:rsid w:val="00A40F8A"/>
    <w:rsid w:val="00A42D00"/>
    <w:rsid w:val="00A42F62"/>
    <w:rsid w:val="00A43E83"/>
    <w:rsid w:val="00A47A43"/>
    <w:rsid w:val="00A70301"/>
    <w:rsid w:val="00A85D05"/>
    <w:rsid w:val="00AA0037"/>
    <w:rsid w:val="00AA1950"/>
    <w:rsid w:val="00AD0BF4"/>
    <w:rsid w:val="00AF2852"/>
    <w:rsid w:val="00B15786"/>
    <w:rsid w:val="00B21CA6"/>
    <w:rsid w:val="00B65AC8"/>
    <w:rsid w:val="00B73189"/>
    <w:rsid w:val="00BB5988"/>
    <w:rsid w:val="00BF77AB"/>
    <w:rsid w:val="00C067CF"/>
    <w:rsid w:val="00C6203F"/>
    <w:rsid w:val="00C6388F"/>
    <w:rsid w:val="00C67CEE"/>
    <w:rsid w:val="00CA325A"/>
    <w:rsid w:val="00CD1202"/>
    <w:rsid w:val="00CF1AA6"/>
    <w:rsid w:val="00D041EA"/>
    <w:rsid w:val="00D61FA7"/>
    <w:rsid w:val="00D82E59"/>
    <w:rsid w:val="00DA1D2A"/>
    <w:rsid w:val="00DB74B8"/>
    <w:rsid w:val="00DE0B67"/>
    <w:rsid w:val="00DE750D"/>
    <w:rsid w:val="00E01E3E"/>
    <w:rsid w:val="00E223C6"/>
    <w:rsid w:val="00E33DE9"/>
    <w:rsid w:val="00E63952"/>
    <w:rsid w:val="00EA78AA"/>
    <w:rsid w:val="00EC25CE"/>
    <w:rsid w:val="00EC6675"/>
    <w:rsid w:val="00F02732"/>
    <w:rsid w:val="00F05838"/>
    <w:rsid w:val="00F15EA2"/>
    <w:rsid w:val="00F26066"/>
    <w:rsid w:val="00F84EE8"/>
    <w:rsid w:val="00F8776F"/>
    <w:rsid w:val="00FA4610"/>
    <w:rsid w:val="00FB2403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locked="0"/>
    <w:lsdException w:name="List Number" w:locked="0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564087"/>
    <w:pPr>
      <w:numPr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3234BB"/>
  </w:style>
  <w:style w:type="paragraph" w:customStyle="1" w:styleId="Table-Header">
    <w:name w:val="Table-Header"/>
    <w:basedOn w:val="a1"/>
    <w:next w:val="a1"/>
    <w:qFormat/>
    <w:rsid w:val="003234BB"/>
    <w:pPr>
      <w:keepNext/>
      <w:jc w:val="center"/>
    </w:p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EC6675"/>
    <w:rPr>
      <w:rFonts w:ascii="Montserrat" w:hAnsi="Montserrat"/>
      <w:sz w:val="24"/>
    </w:rPr>
    <w:tblPr>
      <w:tblStyleRowBandSize w:val="1"/>
      <w:jc w:val="center"/>
      <w:tblInd w:w="0" w:type="dxa"/>
      <w:tblBorders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ascii="Arial Narrow" w:hAnsi="Arial Narrow"/>
        <w:color w:val="FFFFFF"/>
        <w:sz w:val="24"/>
      </w:rPr>
      <w:tblPr/>
      <w:tcPr>
        <w:shd w:val="clear" w:color="auto" w:fill="000000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 Narrow" w:hAnsi="Arial Narrow"/>
        <w:sz w:val="24"/>
      </w:rPr>
      <w:tblPr/>
      <w:tcPr>
        <w:shd w:val="clear" w:color="auto" w:fill="FFFFFF"/>
      </w:tcPr>
    </w:tblStylePr>
    <w:tblStylePr w:type="band2Horz">
      <w:rPr>
        <w:rFonts w:ascii="Arial Narrow" w:hAnsi="Arial Narrow"/>
        <w:sz w:val="24"/>
      </w:rPr>
      <w:tblPr/>
      <w:tcPr>
        <w:shd w:val="clear" w:color="auto" w:fill="BFBFB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locked/>
    <w:rsid w:val="00E33DE9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33DE9"/>
    <w:rPr>
      <w:rFonts w:ascii="Consolas" w:hAnsi="Consola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locked="0"/>
    <w:lsdException w:name="List Number" w:locked="0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564087"/>
    <w:pPr>
      <w:numPr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3234BB"/>
  </w:style>
  <w:style w:type="paragraph" w:customStyle="1" w:styleId="Table-Header">
    <w:name w:val="Table-Header"/>
    <w:basedOn w:val="a1"/>
    <w:next w:val="a1"/>
    <w:qFormat/>
    <w:rsid w:val="003234BB"/>
    <w:pPr>
      <w:keepNext/>
      <w:jc w:val="center"/>
    </w:p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EC6675"/>
    <w:rPr>
      <w:rFonts w:ascii="Montserrat" w:hAnsi="Montserrat"/>
      <w:sz w:val="24"/>
    </w:rPr>
    <w:tblPr>
      <w:tblStyleRowBandSize w:val="1"/>
      <w:jc w:val="center"/>
      <w:tblInd w:w="0" w:type="dxa"/>
      <w:tblBorders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rFonts w:ascii="Arial Narrow" w:hAnsi="Arial Narrow"/>
        <w:color w:val="FFFFFF"/>
        <w:sz w:val="24"/>
      </w:rPr>
      <w:tblPr/>
      <w:tcPr>
        <w:shd w:val="clear" w:color="auto" w:fill="000000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 Narrow" w:hAnsi="Arial Narrow"/>
        <w:sz w:val="24"/>
      </w:rPr>
      <w:tblPr/>
      <w:tcPr>
        <w:shd w:val="clear" w:color="auto" w:fill="FFFFFF"/>
      </w:tcPr>
    </w:tblStylePr>
    <w:tblStylePr w:type="band2Horz">
      <w:rPr>
        <w:rFonts w:ascii="Arial Narrow" w:hAnsi="Arial Narrow"/>
        <w:sz w:val="24"/>
      </w:rPr>
      <w:tblPr/>
      <w:tcPr>
        <w:shd w:val="clear" w:color="auto" w:fill="BFBFB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locked/>
    <w:rsid w:val="00E33DE9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33DE9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is\044&#1052;\&#1055;&#1088;&#1091;&#1094;&#1082;&#1086;&#1074;\&#1055;&#1088;&#1091;&#1094;&#1082;&#1086;&#1074;\all.manuals.pack\all.manuals.pack\_&#1057;&#1080;&#1089;&#1090;&#1077;&#1084;&#1099;%20&#1091;&#1087;&#1088;&#1072;&#1074;&#1083;&#1077;&#1085;&#1080;&#1103;%20&#1073;&#1080;&#1079;&#1085;&#1077;&#1089;-&#1087;&#1088;&#1086;&#1094;&#1077;&#1089;&#1089;&#1072;&#1084;&#1080;\Business-process_Management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66211-4411-4930-9780-935DE4CAF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Business-process_Management_Practical_Work_Report_Template.dot</Template>
  <TotalTime>2559</TotalTime>
  <Pages>39</Pages>
  <Words>7996</Words>
  <Characters>45579</Characters>
  <Application>Microsoft Office Word</Application>
  <DocSecurity>8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Малистова</dc:creator>
  <cp:lastModifiedBy>Мария Малистова</cp:lastModifiedBy>
  <cp:revision>17</cp:revision>
  <cp:lastPrinted>2021-06-06T18:19:00Z</cp:lastPrinted>
  <dcterms:created xsi:type="dcterms:W3CDTF">2021-03-25T11:17:00Z</dcterms:created>
  <dcterms:modified xsi:type="dcterms:W3CDTF">2023-08-30T20:00:00Z</dcterms:modified>
</cp:coreProperties>
</file>